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40274E" w:rsidRDefault="000D0F45">
          <w:pPr>
            <w:spacing w:after="200"/>
            <w:rPr>
              <w:b/>
            </w:rPr>
          </w:pPr>
          <w:r>
            <w:rPr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37"/>
                      </w:tblGrid>
                      <w:tr w:rsidR="00BA6CFB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BA6CFB" w:rsidRDefault="00BA6CFB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BA6CFB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BA6CFB" w:rsidRDefault="000D0F45" w:rsidP="00236F75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B1548C47C16A440B8FB3859A266FF4F2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A6CFB">
                                  <w:rPr>
                                    <w:rFonts w:eastAsiaTheme="majorEastAsia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Ejercicios de Access</w:t>
                                </w:r>
                              </w:sdtContent>
                            </w:sdt>
                          </w:p>
                        </w:tc>
                      </w:tr>
                      <w:tr w:rsidR="00BA6CFB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BA6CFB" w:rsidRDefault="00BA6CFB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BA6CFB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BA6CFB" w:rsidRDefault="000D0F45" w:rsidP="00520C49">
                            <w:pPr>
                              <w:pStyle w:val="Sinespaciado"/>
                              <w:suppressOverlap/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D6F1D8EE552F421BA85C1970EE5C5E46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A6CFB">
                                  <w:rPr>
                                    <w:sz w:val="36"/>
                                    <w:szCs w:val="36"/>
                                  </w:rPr>
                                  <w:t>Curso de Microsoft Access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A6CFB" w:rsidRDefault="00BA6CFB"/>
                  </w:txbxContent>
                </v:textbox>
                <w10:wrap anchorx="page" anchory="page"/>
              </v:rect>
            </w:pict>
          </w:r>
          <w:r>
            <w:rPr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BA6CFB" w:rsidRDefault="000D0F45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A6CFB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>ESAE 2011</w:t>
                          </w:r>
                        </w:sdtContent>
                      </w:sdt>
                    </w:p>
                    <w:p w:rsidR="00BA6CFB" w:rsidRDefault="00BA6CFB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BA6CFB" w:rsidRDefault="00BA6CFB">
                      <w:pPr>
                        <w:pStyle w:val="Sinespaciado"/>
                        <w:spacing w:line="276" w:lineRule="auto"/>
                        <w:suppressOverlap/>
                        <w:jc w:val="center"/>
                      </w:pPr>
                    </w:p>
                    <w:p w:rsidR="00BA6CFB" w:rsidRDefault="00BA6CFB">
                      <w:pPr>
                        <w:pStyle w:val="Sinespaciado"/>
                        <w:spacing w:line="276" w:lineRule="auto"/>
                        <w:jc w:val="center"/>
                      </w:pPr>
                      <w:r>
                        <w:t xml:space="preserve">Autor: </w:t>
                      </w:r>
                      <w:sdt>
                        <w:sdt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t xml:space="preserve">Ing. </w:t>
                          </w:r>
                          <w:r>
                            <w:rPr>
                              <w:lang w:val="es-BO"/>
                            </w:rPr>
                            <w:t>Iván Loredo N.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715A04">
            <w:rPr>
              <w:smallCaps/>
            </w:rPr>
            <w:br w:type="page"/>
          </w:r>
        </w:p>
      </w:sdtContent>
    </w:sdt>
    <w:p w:rsidR="00CF535D" w:rsidRDefault="00CF535D" w:rsidP="00CF535D">
      <w:pPr>
        <w:pStyle w:val="Ttulo"/>
      </w:pPr>
      <w:r>
        <w:lastRenderedPageBreak/>
        <w:t>Access Básico</w:t>
      </w:r>
    </w:p>
    <w:p w:rsidR="00617451" w:rsidRDefault="00CA46D8" w:rsidP="00CA46D8">
      <w:pPr>
        <w:pStyle w:val="Subttulo"/>
      </w:pPr>
      <w:r>
        <w:t xml:space="preserve">TRABAJANDO CON </w:t>
      </w:r>
      <w:r w:rsidR="00203B9B" w:rsidRPr="00CA46D8">
        <w:t>TABLAS</w:t>
      </w:r>
    </w:p>
    <w:p w:rsidR="00203B9B" w:rsidRPr="00203B9B" w:rsidRDefault="00203B9B" w:rsidP="00203B9B">
      <w:pPr>
        <w:pStyle w:val="Ttulo2"/>
      </w:pPr>
      <w:r>
        <w:t>EJERCICIO 1: Contactos Personales</w:t>
      </w:r>
    </w:p>
    <w:p w:rsidR="00236F75" w:rsidRDefault="00471D4D" w:rsidP="00870377">
      <w:pPr>
        <w:pStyle w:val="Listaconvietas"/>
        <w:numPr>
          <w:ilvl w:val="0"/>
          <w:numId w:val="16"/>
        </w:numPr>
      </w:pPr>
      <w:r>
        <w:t xml:space="preserve">Cree una base de datos nueva </w:t>
      </w:r>
      <w:r w:rsidR="00FF6AF5">
        <w:t xml:space="preserve">con el nombre: </w:t>
      </w:r>
      <w:r w:rsidR="00870377">
        <w:t>“</w:t>
      </w:r>
      <w:r w:rsidR="00EB4342">
        <w:t>Contactos Personales</w:t>
      </w:r>
      <w:r w:rsidR="00870377">
        <w:t>”</w:t>
      </w:r>
    </w:p>
    <w:p w:rsidR="00471D4D" w:rsidRDefault="00471D4D" w:rsidP="00870377">
      <w:pPr>
        <w:pStyle w:val="Listaconvietas"/>
        <w:numPr>
          <w:ilvl w:val="0"/>
          <w:numId w:val="16"/>
        </w:numPr>
      </w:pPr>
      <w:r>
        <w:t xml:space="preserve">Cree </w:t>
      </w:r>
      <w:r w:rsidR="00FF6AF5">
        <w:t xml:space="preserve">la </w:t>
      </w:r>
      <w:r>
        <w:t xml:space="preserve">tabla </w:t>
      </w:r>
      <w:r w:rsidR="00FF6AF5">
        <w:t xml:space="preserve">CONTACTOS </w:t>
      </w:r>
      <w:r>
        <w:t>en la vista Hoja de Datos de acuerdo al siguiente detalle:</w:t>
      </w:r>
    </w:p>
    <w:p w:rsidR="00EB4342" w:rsidRDefault="00EB4342" w:rsidP="00EB4342"/>
    <w:p w:rsidR="00FF6AF5" w:rsidRDefault="00FF6AF5" w:rsidP="00FF6AF5">
      <w:r>
        <w:rPr>
          <w:noProof/>
          <w:lang w:eastAsia="es-ES"/>
        </w:rPr>
        <w:drawing>
          <wp:inline distT="0" distB="0" distL="0" distR="0">
            <wp:extent cx="4324350" cy="1638300"/>
            <wp:effectExtent l="19050" t="0" r="0" b="0"/>
            <wp:docPr id="10" name="Imagen 10" descr="C:\Users\IVN~1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N~1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9B" w:rsidRDefault="00203B9B" w:rsidP="00203B9B">
      <w:pPr>
        <w:pStyle w:val="Listaconvietas"/>
        <w:numPr>
          <w:ilvl w:val="0"/>
          <w:numId w:val="16"/>
        </w:numPr>
      </w:pPr>
      <w:r>
        <w:t>Añada nuevo</w:t>
      </w:r>
      <w:r w:rsidR="00096AF2">
        <w:t>s</w:t>
      </w:r>
      <w:r>
        <w:t xml:space="preserve"> campo</w:t>
      </w:r>
      <w:r w:rsidR="00096AF2">
        <w:t>s:</w:t>
      </w:r>
      <w:r>
        <w:t xml:space="preserve"> “</w:t>
      </w:r>
      <w:r w:rsidR="00096AF2">
        <w:t>Institución</w:t>
      </w:r>
      <w:r>
        <w:t>”</w:t>
      </w:r>
      <w:r w:rsidR="00096AF2">
        <w:t xml:space="preserve"> y “Cargo” y agregue información a cada registro.</w:t>
      </w:r>
    </w:p>
    <w:p w:rsidR="00203B9B" w:rsidRPr="00203B9B" w:rsidRDefault="00203B9B" w:rsidP="00203B9B">
      <w:pPr>
        <w:pStyle w:val="Ttulo2"/>
      </w:pPr>
      <w:r>
        <w:t>EJERCICIO 2: Turismo Bolivia</w:t>
      </w:r>
    </w:p>
    <w:p w:rsidR="00203B9B" w:rsidRDefault="00203B9B" w:rsidP="00203B9B">
      <w:pPr>
        <w:pStyle w:val="Listaconvietas"/>
        <w:numPr>
          <w:ilvl w:val="0"/>
          <w:numId w:val="18"/>
        </w:numPr>
      </w:pPr>
      <w:r>
        <w:t>Cree una base de datos nueva con el nombre: “Turismo Bolivia”</w:t>
      </w:r>
      <w:r w:rsidR="002462DD">
        <w:t>.</w:t>
      </w:r>
    </w:p>
    <w:p w:rsidR="00203B9B" w:rsidRDefault="00203B9B" w:rsidP="00203B9B">
      <w:pPr>
        <w:pStyle w:val="Listaconvietas"/>
        <w:numPr>
          <w:ilvl w:val="0"/>
          <w:numId w:val="18"/>
        </w:numPr>
      </w:pPr>
      <w:r>
        <w:t xml:space="preserve">Agregue la tabla: INGRESOS FRONTERA </w:t>
      </w:r>
      <w:r w:rsidR="009F3D20">
        <w:t>en la vista Diseño. Todos los campos son tipo Número y la tabla no tiene una Clave Principal</w:t>
      </w:r>
      <w:r w:rsidR="002462DD">
        <w:t>.</w:t>
      </w:r>
    </w:p>
    <w:p w:rsidR="009F3D20" w:rsidRDefault="009F3D20" w:rsidP="009F3D20"/>
    <w:p w:rsidR="00096AF2" w:rsidRDefault="004E1628" w:rsidP="009F3D20">
      <w:r>
        <w:rPr>
          <w:noProof/>
          <w:lang w:eastAsia="es-ES"/>
        </w:rPr>
        <w:drawing>
          <wp:inline distT="0" distB="0" distL="0" distR="0">
            <wp:extent cx="5676900" cy="2400300"/>
            <wp:effectExtent l="19050" t="0" r="0" b="0"/>
            <wp:docPr id="16" name="Imagen 16" descr="C:\Users\IVN~1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VN~1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2DD" w:rsidRDefault="002462DD" w:rsidP="002462DD">
      <w:pPr>
        <w:pStyle w:val="Listaconvietas"/>
        <w:numPr>
          <w:ilvl w:val="0"/>
          <w:numId w:val="18"/>
        </w:numPr>
      </w:pPr>
      <w:r>
        <w:t>Agregue la tabla: HOTELERIA en la vista Diseño. La Clave Principal es el campo Ciudad</w:t>
      </w:r>
      <w:r w:rsidR="006B3ECD">
        <w:t xml:space="preserve"> del</w:t>
      </w:r>
      <w:r>
        <w:t xml:space="preserve"> tipo texto</w:t>
      </w:r>
      <w:r w:rsidR="006B3ECD">
        <w:t>,</w:t>
      </w:r>
      <w:r>
        <w:t xml:space="preserve"> tamaño 10. El resto de los campos son tipo Número.</w:t>
      </w:r>
    </w:p>
    <w:p w:rsidR="002462DD" w:rsidRDefault="002462DD" w:rsidP="009F3D20"/>
    <w:p w:rsidR="002462DD" w:rsidRDefault="002462DD" w:rsidP="009F3D20">
      <w:r>
        <w:rPr>
          <w:noProof/>
          <w:lang w:eastAsia="es-ES"/>
        </w:rPr>
        <w:lastRenderedPageBreak/>
        <w:drawing>
          <wp:inline distT="0" distB="0" distL="0" distR="0">
            <wp:extent cx="5029200" cy="2209800"/>
            <wp:effectExtent l="19050" t="0" r="0" b="0"/>
            <wp:docPr id="28" name="Imagen 28" descr="C:\Users\IVN~1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VN~1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20" w:rsidRPr="00203B9B" w:rsidRDefault="009F3D20" w:rsidP="009F3D20">
      <w:pPr>
        <w:pStyle w:val="Ttulo2"/>
      </w:pPr>
      <w:r>
        <w:t xml:space="preserve">EJERCICIO 3: </w:t>
      </w:r>
      <w:r w:rsidR="004E1628">
        <w:t>Biblioteca</w:t>
      </w:r>
    </w:p>
    <w:p w:rsidR="00C97329" w:rsidRDefault="00C97329" w:rsidP="00C97329">
      <w:pPr>
        <w:pStyle w:val="Listaconvietas"/>
        <w:numPr>
          <w:ilvl w:val="0"/>
          <w:numId w:val="20"/>
        </w:numPr>
      </w:pPr>
      <w:r>
        <w:t>Cree una base de datos nueva con el nombre: “</w:t>
      </w:r>
      <w:r w:rsidR="004E1628">
        <w:t>Biblioteca</w:t>
      </w:r>
      <w:r>
        <w:t>”</w:t>
      </w:r>
    </w:p>
    <w:p w:rsidR="00FE7044" w:rsidRDefault="00C97329" w:rsidP="000C7FA1">
      <w:pPr>
        <w:pStyle w:val="Listaconvietas"/>
        <w:numPr>
          <w:ilvl w:val="0"/>
          <w:numId w:val="20"/>
        </w:numPr>
        <w:spacing w:after="240"/>
      </w:pPr>
      <w:r>
        <w:t>Agregue la</w:t>
      </w:r>
      <w:r w:rsidR="00FE7044">
        <w:t>s siguientes</w:t>
      </w:r>
      <w:r>
        <w:t xml:space="preserve"> tabla</w:t>
      </w:r>
      <w:r w:rsidR="00FE7044">
        <w:t>s</w:t>
      </w:r>
      <w:r w:rsidR="006B3ECD">
        <w:t xml:space="preserve"> definidas a continuación</w:t>
      </w:r>
      <w:r w:rsidR="00FE7044">
        <w:t>:</w:t>
      </w:r>
    </w:p>
    <w:p w:rsidR="009F3D20" w:rsidRDefault="00FE7044" w:rsidP="0070402D">
      <w:pPr>
        <w:keepNext/>
      </w:pPr>
      <w:r>
        <w:t xml:space="preserve">Tabla: </w:t>
      </w:r>
      <w:r w:rsidR="004E1628">
        <w:t>Libros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302"/>
        <w:gridCol w:w="1507"/>
        <w:gridCol w:w="1828"/>
        <w:gridCol w:w="3574"/>
      </w:tblGrid>
      <w:tr w:rsidR="00FE7044" w:rsidRPr="0070402D" w:rsidTr="00704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FE7044" w:rsidRPr="0070402D" w:rsidRDefault="00FE7044" w:rsidP="0070402D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FE7044" w:rsidRPr="0070402D" w:rsidRDefault="00FE7044" w:rsidP="0070402D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28" w:type="dxa"/>
          </w:tcPr>
          <w:p w:rsidR="00FE7044" w:rsidRPr="0070402D" w:rsidRDefault="00FE7044" w:rsidP="0070402D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</w:t>
            </w:r>
            <w:r w:rsidR="0070402D" w:rsidRPr="0070402D">
              <w:rPr>
                <w:sz w:val="20"/>
              </w:rPr>
              <w:t>/Formato</w:t>
            </w:r>
          </w:p>
        </w:tc>
        <w:tc>
          <w:tcPr>
            <w:tcW w:w="3574" w:type="dxa"/>
          </w:tcPr>
          <w:p w:rsidR="00FE7044" w:rsidRPr="0070402D" w:rsidRDefault="00FE7044" w:rsidP="0070402D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FE7044" w:rsidTr="00704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FE7044" w:rsidRPr="0070402D" w:rsidRDefault="0070402D" w:rsidP="004E1628">
            <w:pPr>
              <w:keepNext/>
              <w:spacing w:after="0"/>
              <w:rPr>
                <w:b w:val="0"/>
              </w:rPr>
            </w:pPr>
            <w:r w:rsidRPr="0070402D">
              <w:rPr>
                <w:b w:val="0"/>
              </w:rPr>
              <w:t xml:space="preserve">Id </w:t>
            </w:r>
            <w:r w:rsidR="004E1628">
              <w:rPr>
                <w:b w:val="0"/>
              </w:rPr>
              <w:t>Libro</w:t>
            </w:r>
          </w:p>
        </w:tc>
        <w:tc>
          <w:tcPr>
            <w:tcW w:w="1507" w:type="dxa"/>
          </w:tcPr>
          <w:p w:rsidR="00FE7044" w:rsidRDefault="0070402D" w:rsidP="0070402D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828" w:type="dxa"/>
          </w:tcPr>
          <w:p w:rsidR="00FE7044" w:rsidRDefault="00FE7044" w:rsidP="0070402D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FE7044" w:rsidRDefault="0070402D" w:rsidP="0070402D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FE7044" w:rsidTr="0070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FE7044" w:rsidRPr="0070402D" w:rsidRDefault="0070402D" w:rsidP="0070402D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Título</w:t>
            </w:r>
          </w:p>
        </w:tc>
        <w:tc>
          <w:tcPr>
            <w:tcW w:w="1507" w:type="dxa"/>
          </w:tcPr>
          <w:p w:rsidR="00FE7044" w:rsidRDefault="0070402D" w:rsidP="0070402D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FE7044" w:rsidRDefault="0070402D" w:rsidP="0070402D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3574" w:type="dxa"/>
          </w:tcPr>
          <w:p w:rsidR="00FE7044" w:rsidRDefault="00FE7044" w:rsidP="0070402D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402D" w:rsidTr="00704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4E1628" w:rsidP="00FE7044">
            <w:pPr>
              <w:spacing w:after="0"/>
              <w:rPr>
                <w:b w:val="0"/>
              </w:rPr>
            </w:pPr>
            <w:r>
              <w:rPr>
                <w:b w:val="0"/>
              </w:rPr>
              <w:t>Autor</w:t>
            </w:r>
          </w:p>
        </w:tc>
        <w:tc>
          <w:tcPr>
            <w:tcW w:w="1507" w:type="dxa"/>
          </w:tcPr>
          <w:p w:rsidR="0070402D" w:rsidRDefault="0070402D" w:rsidP="0070402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70402D" w:rsidRDefault="004E1628" w:rsidP="0070402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574" w:type="dxa"/>
          </w:tcPr>
          <w:p w:rsidR="0070402D" w:rsidRDefault="0070402D" w:rsidP="0070402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402D" w:rsidTr="00704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70402D" w:rsidP="00FE7044">
            <w:pPr>
              <w:spacing w:after="0"/>
              <w:rPr>
                <w:b w:val="0"/>
              </w:rPr>
            </w:pPr>
            <w:r w:rsidRPr="0070402D">
              <w:rPr>
                <w:b w:val="0"/>
              </w:rPr>
              <w:t>Género</w:t>
            </w:r>
          </w:p>
        </w:tc>
        <w:tc>
          <w:tcPr>
            <w:tcW w:w="1507" w:type="dxa"/>
          </w:tcPr>
          <w:p w:rsidR="0070402D" w:rsidRDefault="0070402D" w:rsidP="0070402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70402D" w:rsidRDefault="0070402D" w:rsidP="0070402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74" w:type="dxa"/>
          </w:tcPr>
          <w:p w:rsidR="0070402D" w:rsidRDefault="0070402D" w:rsidP="0070402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402D" w:rsidTr="00704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4E1628" w:rsidP="0070402D">
            <w:pPr>
              <w:spacing w:after="0"/>
              <w:rPr>
                <w:b w:val="0"/>
              </w:rPr>
            </w:pPr>
            <w:r>
              <w:rPr>
                <w:b w:val="0"/>
              </w:rPr>
              <w:t>Prestado</w:t>
            </w:r>
          </w:p>
        </w:tc>
        <w:tc>
          <w:tcPr>
            <w:tcW w:w="1507" w:type="dxa"/>
          </w:tcPr>
          <w:p w:rsidR="0070402D" w:rsidRDefault="004E1628" w:rsidP="0070402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Sí/No</w:t>
            </w:r>
          </w:p>
        </w:tc>
        <w:tc>
          <w:tcPr>
            <w:tcW w:w="1828" w:type="dxa"/>
          </w:tcPr>
          <w:p w:rsidR="0070402D" w:rsidRDefault="0070402D" w:rsidP="0070402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70402D" w:rsidRDefault="0070402D" w:rsidP="0070402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E7044" w:rsidRDefault="00FE7044" w:rsidP="00FE7044">
      <w:pPr>
        <w:spacing w:after="0"/>
      </w:pPr>
    </w:p>
    <w:p w:rsidR="00FE7044" w:rsidRDefault="00FE7044" w:rsidP="00FE7044">
      <w:r>
        <w:t xml:space="preserve">Tabla: </w:t>
      </w:r>
      <w:r w:rsidR="004E1628">
        <w:t>Lectores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302"/>
        <w:gridCol w:w="1507"/>
        <w:gridCol w:w="1828"/>
        <w:gridCol w:w="3574"/>
      </w:tblGrid>
      <w:tr w:rsidR="0070402D" w:rsidRPr="0070402D" w:rsidTr="00F7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70402D" w:rsidP="00F719C2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70402D" w:rsidRPr="0070402D" w:rsidRDefault="0070402D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28" w:type="dxa"/>
          </w:tcPr>
          <w:p w:rsidR="0070402D" w:rsidRPr="0070402D" w:rsidRDefault="0070402D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3574" w:type="dxa"/>
          </w:tcPr>
          <w:p w:rsidR="0070402D" w:rsidRPr="0070402D" w:rsidRDefault="0070402D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70402D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70402D" w:rsidP="004E1628">
            <w:pPr>
              <w:keepNext/>
              <w:spacing w:after="0"/>
              <w:rPr>
                <w:b w:val="0"/>
              </w:rPr>
            </w:pPr>
            <w:r w:rsidRPr="0070402D">
              <w:rPr>
                <w:b w:val="0"/>
              </w:rPr>
              <w:t xml:space="preserve">Id </w:t>
            </w:r>
            <w:r w:rsidR="004E1628">
              <w:rPr>
                <w:b w:val="0"/>
              </w:rPr>
              <w:t>Lector</w:t>
            </w:r>
          </w:p>
        </w:tc>
        <w:tc>
          <w:tcPr>
            <w:tcW w:w="1507" w:type="dxa"/>
          </w:tcPr>
          <w:p w:rsidR="0070402D" w:rsidRDefault="0070402D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828" w:type="dxa"/>
          </w:tcPr>
          <w:p w:rsidR="0070402D" w:rsidRDefault="0070402D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70402D" w:rsidRDefault="0070402D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70402D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4E1628" w:rsidP="0070402D">
            <w:pPr>
              <w:spacing w:after="0"/>
              <w:rPr>
                <w:b w:val="0"/>
              </w:rPr>
            </w:pPr>
            <w:r>
              <w:rPr>
                <w:b w:val="0"/>
              </w:rPr>
              <w:t>Nombre Lector</w:t>
            </w:r>
          </w:p>
        </w:tc>
        <w:tc>
          <w:tcPr>
            <w:tcW w:w="1507" w:type="dxa"/>
          </w:tcPr>
          <w:p w:rsidR="0070402D" w:rsidRDefault="0070402D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70402D" w:rsidRDefault="0070402D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574" w:type="dxa"/>
          </w:tcPr>
          <w:p w:rsidR="0070402D" w:rsidRDefault="0070402D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A56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650A56" w:rsidRDefault="00650A56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CI</w:t>
            </w:r>
          </w:p>
        </w:tc>
        <w:tc>
          <w:tcPr>
            <w:tcW w:w="1507" w:type="dxa"/>
          </w:tcPr>
          <w:p w:rsidR="00650A56" w:rsidRDefault="00650A5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650A56" w:rsidRDefault="00650A5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650A56" w:rsidRDefault="00650A5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402D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70402D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Dirección</w:t>
            </w:r>
          </w:p>
        </w:tc>
        <w:tc>
          <w:tcPr>
            <w:tcW w:w="1507" w:type="dxa"/>
          </w:tcPr>
          <w:p w:rsidR="0070402D" w:rsidRDefault="0070402D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70402D" w:rsidRDefault="0070402D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3574" w:type="dxa"/>
          </w:tcPr>
          <w:p w:rsidR="0070402D" w:rsidRDefault="0070402D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402D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70402D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Teléfono</w:t>
            </w:r>
          </w:p>
        </w:tc>
        <w:tc>
          <w:tcPr>
            <w:tcW w:w="1507" w:type="dxa"/>
          </w:tcPr>
          <w:p w:rsidR="0070402D" w:rsidRDefault="0070402D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70402D" w:rsidRDefault="0070402D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74" w:type="dxa"/>
          </w:tcPr>
          <w:p w:rsidR="0070402D" w:rsidRDefault="0070402D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0402D" w:rsidRDefault="0070402D" w:rsidP="00FE7044"/>
    <w:p w:rsidR="00FE7044" w:rsidRDefault="00FE7044" w:rsidP="00FE7044">
      <w:r>
        <w:t>Tabla: Préstamo</w:t>
      </w:r>
      <w:r w:rsidR="0070402D">
        <w:t>s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302"/>
        <w:gridCol w:w="1507"/>
        <w:gridCol w:w="1828"/>
        <w:gridCol w:w="3574"/>
      </w:tblGrid>
      <w:tr w:rsidR="0070402D" w:rsidRPr="0070402D" w:rsidTr="00F7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70402D" w:rsidP="00F719C2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70402D" w:rsidRPr="0070402D" w:rsidRDefault="0070402D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28" w:type="dxa"/>
          </w:tcPr>
          <w:p w:rsidR="0070402D" w:rsidRPr="0070402D" w:rsidRDefault="0070402D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3574" w:type="dxa"/>
          </w:tcPr>
          <w:p w:rsidR="0070402D" w:rsidRPr="0070402D" w:rsidRDefault="0070402D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70402D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4E1628" w:rsidP="004E1628">
            <w:pPr>
              <w:keepNext/>
              <w:spacing w:after="0"/>
              <w:rPr>
                <w:b w:val="0"/>
              </w:rPr>
            </w:pPr>
            <w:proofErr w:type="spellStart"/>
            <w:r>
              <w:rPr>
                <w:b w:val="0"/>
              </w:rPr>
              <w:t>Nro</w:t>
            </w:r>
            <w:proofErr w:type="spellEnd"/>
            <w:r>
              <w:rPr>
                <w:b w:val="0"/>
              </w:rPr>
              <w:t xml:space="preserve"> </w:t>
            </w:r>
            <w:r w:rsidR="0070402D">
              <w:rPr>
                <w:b w:val="0"/>
              </w:rPr>
              <w:t>Préstamo</w:t>
            </w:r>
          </w:p>
        </w:tc>
        <w:tc>
          <w:tcPr>
            <w:tcW w:w="1507" w:type="dxa"/>
          </w:tcPr>
          <w:p w:rsidR="0070402D" w:rsidRDefault="0070402D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828" w:type="dxa"/>
          </w:tcPr>
          <w:p w:rsidR="0070402D" w:rsidRDefault="0070402D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70402D" w:rsidRDefault="0070402D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70402D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70402D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Fecha</w:t>
            </w:r>
            <w:r w:rsidR="008C4D51">
              <w:rPr>
                <w:b w:val="0"/>
              </w:rPr>
              <w:t xml:space="preserve"> préstamo</w:t>
            </w:r>
          </w:p>
        </w:tc>
        <w:tc>
          <w:tcPr>
            <w:tcW w:w="1507" w:type="dxa"/>
          </w:tcPr>
          <w:p w:rsidR="0070402D" w:rsidRDefault="0070402D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1828" w:type="dxa"/>
          </w:tcPr>
          <w:p w:rsidR="0070402D" w:rsidRDefault="0070402D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corta</w:t>
            </w:r>
          </w:p>
        </w:tc>
        <w:tc>
          <w:tcPr>
            <w:tcW w:w="3574" w:type="dxa"/>
          </w:tcPr>
          <w:p w:rsidR="0070402D" w:rsidRDefault="0070402D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402D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70402D" w:rsidP="004E1628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Id </w:t>
            </w:r>
            <w:r w:rsidR="004E1628">
              <w:rPr>
                <w:b w:val="0"/>
              </w:rPr>
              <w:t>Libr</w:t>
            </w:r>
            <w:r>
              <w:rPr>
                <w:b w:val="0"/>
              </w:rPr>
              <w:t>o</w:t>
            </w:r>
          </w:p>
        </w:tc>
        <w:tc>
          <w:tcPr>
            <w:tcW w:w="1507" w:type="dxa"/>
          </w:tcPr>
          <w:p w:rsidR="0070402D" w:rsidRDefault="008C4D51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70402D" w:rsidRDefault="006F5DE0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3574" w:type="dxa"/>
          </w:tcPr>
          <w:p w:rsidR="0070402D" w:rsidRDefault="0070402D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865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25865" w:rsidRDefault="00725865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Id Lector</w:t>
            </w:r>
          </w:p>
        </w:tc>
        <w:tc>
          <w:tcPr>
            <w:tcW w:w="1507" w:type="dxa"/>
          </w:tcPr>
          <w:p w:rsidR="00725865" w:rsidRDefault="00725865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725865" w:rsidRDefault="006F5DE0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3574" w:type="dxa"/>
          </w:tcPr>
          <w:p w:rsidR="00725865" w:rsidRDefault="00725865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402D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70402D" w:rsidRPr="0070402D" w:rsidRDefault="008C4D51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Fecha devolución</w:t>
            </w:r>
          </w:p>
        </w:tc>
        <w:tc>
          <w:tcPr>
            <w:tcW w:w="1507" w:type="dxa"/>
          </w:tcPr>
          <w:p w:rsidR="0070402D" w:rsidRDefault="008C4D51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1828" w:type="dxa"/>
          </w:tcPr>
          <w:p w:rsidR="0070402D" w:rsidRDefault="004E1628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corta</w:t>
            </w:r>
          </w:p>
        </w:tc>
        <w:tc>
          <w:tcPr>
            <w:tcW w:w="3574" w:type="dxa"/>
          </w:tcPr>
          <w:p w:rsidR="0070402D" w:rsidRDefault="0070402D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C4D51" w:rsidRDefault="008C4D51" w:rsidP="008C4D51"/>
    <w:p w:rsidR="0070402D" w:rsidRDefault="0070402D" w:rsidP="0070402D">
      <w:pPr>
        <w:pStyle w:val="Listaconvietas"/>
        <w:numPr>
          <w:ilvl w:val="0"/>
          <w:numId w:val="20"/>
        </w:numPr>
      </w:pPr>
      <w:r>
        <w:t xml:space="preserve">Agregue </w:t>
      </w:r>
      <w:r w:rsidR="004E1628">
        <w:t xml:space="preserve">15 </w:t>
      </w:r>
      <w:r w:rsidR="008C4D51">
        <w:t>registros</w:t>
      </w:r>
      <w:r w:rsidR="004E1628">
        <w:t xml:space="preserve"> de libros, 10 lectores y 10 préstamos</w:t>
      </w:r>
    </w:p>
    <w:p w:rsidR="0070402D" w:rsidRDefault="0070402D" w:rsidP="00FE7044"/>
    <w:p w:rsidR="004E1628" w:rsidRDefault="00CA46D8" w:rsidP="00D532AE">
      <w:pPr>
        <w:pStyle w:val="Subttulo"/>
        <w:keepNext/>
      </w:pPr>
      <w:r>
        <w:lastRenderedPageBreak/>
        <w:t>TRABAJANDO CON CONSULTAS</w:t>
      </w:r>
    </w:p>
    <w:p w:rsidR="00203B9B" w:rsidRPr="00203B9B" w:rsidRDefault="00203B9B" w:rsidP="00D532AE">
      <w:pPr>
        <w:pStyle w:val="Ttulo2"/>
        <w:keepNext/>
      </w:pPr>
      <w:r>
        <w:t>EJERCICIO 4:</w:t>
      </w:r>
      <w:r w:rsidR="00650A56">
        <w:t xml:space="preserve"> Contactos Personales</w:t>
      </w:r>
    </w:p>
    <w:p w:rsidR="00203B9B" w:rsidRDefault="00203B9B" w:rsidP="00520C49">
      <w:pPr>
        <w:keepNext/>
      </w:pPr>
      <w:r>
        <w:t>Abra la base de datos: “Contactos Personales” y realice las siguientes consultas</w:t>
      </w:r>
    </w:p>
    <w:p w:rsidR="00FF6AF5" w:rsidRDefault="00EB4342" w:rsidP="00CA46D8">
      <w:pPr>
        <w:pStyle w:val="Listaconvietas"/>
        <w:numPr>
          <w:ilvl w:val="0"/>
          <w:numId w:val="22"/>
        </w:numPr>
      </w:pPr>
      <w:r>
        <w:t xml:space="preserve">Cree la </w:t>
      </w:r>
      <w:r w:rsidR="008E72A0">
        <w:t>c</w:t>
      </w:r>
      <w:r>
        <w:t xml:space="preserve">onsulta: </w:t>
      </w:r>
      <w:r w:rsidR="00870377">
        <w:t xml:space="preserve">“Lista Completa de Contactos” que incluya </w:t>
      </w:r>
      <w:r>
        <w:t xml:space="preserve">todos los nombres de los contactos en orden alfabético </w:t>
      </w:r>
      <w:r w:rsidR="00870377">
        <w:t xml:space="preserve">más </w:t>
      </w:r>
      <w:r>
        <w:t>su teléfono</w:t>
      </w:r>
      <w:r w:rsidR="00870377">
        <w:t>.</w:t>
      </w:r>
    </w:p>
    <w:p w:rsidR="00EB4342" w:rsidRDefault="00EB4342" w:rsidP="00CA46D8">
      <w:pPr>
        <w:pStyle w:val="Listaconvietas"/>
        <w:numPr>
          <w:ilvl w:val="0"/>
          <w:numId w:val="22"/>
        </w:numPr>
      </w:pPr>
      <w:r>
        <w:t>Crea</w:t>
      </w:r>
      <w:r w:rsidR="00870377">
        <w:t xml:space="preserve"> la Consulta: “Contactos con teléfono fijo” que incluya los contactos que tienen teléfono fijo (que comienzan con el dígito 4). Debe listar el nombre del contacto y su teléfono</w:t>
      </w:r>
    </w:p>
    <w:p w:rsidR="00870377" w:rsidRDefault="00870377" w:rsidP="00CA46D8">
      <w:pPr>
        <w:pStyle w:val="Listaconvietas"/>
        <w:numPr>
          <w:ilvl w:val="0"/>
          <w:numId w:val="22"/>
        </w:numPr>
      </w:pPr>
      <w:r>
        <w:t>Cree</w:t>
      </w:r>
      <w:r w:rsidR="008E72A0">
        <w:t xml:space="preserve"> la c</w:t>
      </w:r>
      <w:r>
        <w:t>onsulta: “Contactos con celular” que liste a los contactos con teléfono celular (que comienza con el dígito 7). Debe incluir nombre y teléfono.</w:t>
      </w:r>
    </w:p>
    <w:p w:rsidR="00CA46D8" w:rsidRPr="00203B9B" w:rsidRDefault="00CA46D8" w:rsidP="00CA46D8">
      <w:pPr>
        <w:pStyle w:val="Ttulo2"/>
      </w:pPr>
      <w:r>
        <w:t>EJERCICIO 5:</w:t>
      </w:r>
      <w:r w:rsidR="00650A56">
        <w:t xml:space="preserve"> Turismo Bolivia</w:t>
      </w:r>
    </w:p>
    <w:p w:rsidR="00CA46D8" w:rsidRDefault="00CA46D8" w:rsidP="00CA46D8">
      <w:r>
        <w:t>Abra la base de datos: “Turismo Bolivia” y realice las siguientes consultas</w:t>
      </w:r>
    </w:p>
    <w:p w:rsidR="00CA46D8" w:rsidRDefault="00CA46D8" w:rsidP="00CA46D8">
      <w:pPr>
        <w:pStyle w:val="Listaconvietas"/>
        <w:numPr>
          <w:ilvl w:val="0"/>
          <w:numId w:val="23"/>
        </w:numPr>
      </w:pPr>
      <w:r>
        <w:t xml:space="preserve">Cree </w:t>
      </w:r>
      <w:r w:rsidR="000C46F8">
        <w:t>un</w:t>
      </w:r>
      <w:r>
        <w:t xml:space="preserve">a </w:t>
      </w:r>
      <w:r w:rsidR="008E72A0">
        <w:t>c</w:t>
      </w:r>
      <w:r w:rsidR="000C46F8">
        <w:t xml:space="preserve">onsulta </w:t>
      </w:r>
      <w:r>
        <w:t>que incluya tod</w:t>
      </w:r>
      <w:r w:rsidR="008E72A0">
        <w:t>as las ciudades con su nombre y la cantidad de hoteles ordenado</w:t>
      </w:r>
      <w:r w:rsidR="000C46F8">
        <w:t>s</w:t>
      </w:r>
      <w:r w:rsidR="008E72A0">
        <w:t xml:space="preserve"> de mayor a menor</w:t>
      </w:r>
      <w:r w:rsidR="000C46F8">
        <w:t xml:space="preserve"> cantidad</w:t>
      </w:r>
      <w:r w:rsidR="008E72A0">
        <w:t>.</w:t>
      </w:r>
    </w:p>
    <w:p w:rsidR="00CA46D8" w:rsidRDefault="00CA46D8" w:rsidP="00CA46D8">
      <w:pPr>
        <w:pStyle w:val="Listaconvietas"/>
        <w:numPr>
          <w:ilvl w:val="0"/>
          <w:numId w:val="23"/>
        </w:numPr>
      </w:pPr>
      <w:r>
        <w:t>Crea</w:t>
      </w:r>
      <w:r w:rsidR="008E72A0">
        <w:t xml:space="preserve"> </w:t>
      </w:r>
      <w:r w:rsidR="000C46F8">
        <w:t>un</w:t>
      </w:r>
      <w:r w:rsidR="008E72A0">
        <w:t>a c</w:t>
      </w:r>
      <w:r>
        <w:t>onsulta</w:t>
      </w:r>
      <w:r w:rsidR="000C46F8">
        <w:t xml:space="preserve"> </w:t>
      </w:r>
      <w:r>
        <w:t xml:space="preserve">que incluya </w:t>
      </w:r>
      <w:r w:rsidR="008E72A0">
        <w:t>a las ciudades y la cantidad de residenciales ordenado de menor a mayor</w:t>
      </w:r>
      <w:r w:rsidR="000C46F8">
        <w:t>.</w:t>
      </w:r>
    </w:p>
    <w:p w:rsidR="000C46F8" w:rsidRDefault="000C46F8" w:rsidP="00CA46D8">
      <w:pPr>
        <w:pStyle w:val="Listaconvietas"/>
        <w:numPr>
          <w:ilvl w:val="0"/>
          <w:numId w:val="23"/>
        </w:numPr>
      </w:pPr>
      <w:r>
        <w:t>Cree una consulta con la cantidad de alojamientos en Cochabamba y Chuquisaca.</w:t>
      </w:r>
    </w:p>
    <w:p w:rsidR="000C46F8" w:rsidRDefault="000C46F8" w:rsidP="00CA46D8">
      <w:pPr>
        <w:pStyle w:val="Listaconvietas"/>
        <w:numPr>
          <w:ilvl w:val="0"/>
          <w:numId w:val="23"/>
        </w:numPr>
      </w:pPr>
      <w:r>
        <w:t>Cree una consulta con la cantidad de hostales en ciudades altas (La Paz, Oruro y Potosí).</w:t>
      </w:r>
    </w:p>
    <w:p w:rsidR="008E72A0" w:rsidRDefault="008E72A0" w:rsidP="00CA46D8">
      <w:pPr>
        <w:pStyle w:val="Listaconvietas"/>
        <w:numPr>
          <w:ilvl w:val="0"/>
          <w:numId w:val="23"/>
        </w:numPr>
      </w:pPr>
      <w:r>
        <w:t xml:space="preserve">Cree </w:t>
      </w:r>
      <w:r w:rsidR="000C46F8">
        <w:t>un</w:t>
      </w:r>
      <w:r>
        <w:t>a consulta</w:t>
      </w:r>
      <w:r w:rsidR="000C46F8">
        <w:t xml:space="preserve"> de los ingresos terrestres el 1er Trimestre de 2010 con las cantidades respectivas.</w:t>
      </w:r>
    </w:p>
    <w:p w:rsidR="000C46F8" w:rsidRDefault="000C46F8" w:rsidP="00CA46D8">
      <w:pPr>
        <w:pStyle w:val="Listaconvietas"/>
        <w:numPr>
          <w:ilvl w:val="0"/>
          <w:numId w:val="23"/>
        </w:numPr>
      </w:pPr>
      <w:r>
        <w:t xml:space="preserve">Cree una consulta de la cantidad de ingresos aéreos ocurridos el 2do Trimestre </w:t>
      </w:r>
      <w:r w:rsidR="00197AF4">
        <w:t xml:space="preserve">de </w:t>
      </w:r>
      <w:r>
        <w:t>2010.</w:t>
      </w:r>
    </w:p>
    <w:p w:rsidR="00650A56" w:rsidRPr="00203B9B" w:rsidRDefault="00650A56" w:rsidP="00650A56">
      <w:pPr>
        <w:pStyle w:val="Ttulo2"/>
      </w:pPr>
      <w:r>
        <w:t>EJERCICIO 6: Biblioteca</w:t>
      </w:r>
    </w:p>
    <w:p w:rsidR="00650A56" w:rsidRDefault="00650A56" w:rsidP="00650A56">
      <w:r>
        <w:t>Abra la base de datos: “Biblioteca” y realice las siguientes consultas</w:t>
      </w:r>
    </w:p>
    <w:p w:rsidR="00650A56" w:rsidRDefault="00650A56" w:rsidP="00650A56">
      <w:pPr>
        <w:pStyle w:val="Listaconvietas"/>
        <w:numPr>
          <w:ilvl w:val="0"/>
          <w:numId w:val="24"/>
        </w:numPr>
      </w:pPr>
      <w:r>
        <w:t>Ubique todos los libros del autor Gabriel García Márquez, con toda la información de los mismos.</w:t>
      </w:r>
    </w:p>
    <w:p w:rsidR="00650A56" w:rsidRDefault="00650A56" w:rsidP="00650A56">
      <w:pPr>
        <w:pStyle w:val="Listaconvietas"/>
        <w:numPr>
          <w:ilvl w:val="0"/>
          <w:numId w:val="24"/>
        </w:numPr>
      </w:pPr>
      <w:r>
        <w:t>Liste a los lectores de apellido “Pérez” con su teléfono</w:t>
      </w:r>
      <w:r w:rsidR="00914521">
        <w:t xml:space="preserve"> y carnet de identidad.</w:t>
      </w:r>
    </w:p>
    <w:p w:rsidR="00650A56" w:rsidRDefault="00650A56" w:rsidP="00650A56">
      <w:pPr>
        <w:pStyle w:val="Listaconvietas"/>
        <w:numPr>
          <w:ilvl w:val="0"/>
          <w:numId w:val="24"/>
        </w:numPr>
      </w:pPr>
      <w:r>
        <w:t xml:space="preserve">Confeccione una lista de préstamos </w:t>
      </w:r>
      <w:r w:rsidR="00725865">
        <w:t xml:space="preserve">efectuados </w:t>
      </w:r>
      <w:r>
        <w:t>el mes pasado con los datos de préstamo</w:t>
      </w:r>
      <w:r w:rsidR="00914521">
        <w:t>.</w:t>
      </w:r>
    </w:p>
    <w:p w:rsidR="00914521" w:rsidRDefault="00914521" w:rsidP="00650A56">
      <w:pPr>
        <w:pStyle w:val="Listaconvietas"/>
        <w:numPr>
          <w:ilvl w:val="0"/>
          <w:numId w:val="24"/>
        </w:numPr>
      </w:pPr>
      <w:r>
        <w:t>Cree una lista de los libros que están en calidad de prestados.</w:t>
      </w:r>
    </w:p>
    <w:p w:rsidR="00471D4D" w:rsidRDefault="00471D4D" w:rsidP="00236F75"/>
    <w:p w:rsidR="00F00B71" w:rsidRDefault="00F00B71" w:rsidP="00D532AE">
      <w:pPr>
        <w:pStyle w:val="Subttulo"/>
        <w:keepNext/>
      </w:pPr>
      <w:r>
        <w:lastRenderedPageBreak/>
        <w:t>TRABAJANDO CON RELACIONES</w:t>
      </w:r>
    </w:p>
    <w:p w:rsidR="005D759A" w:rsidRPr="00203B9B" w:rsidRDefault="005D759A" w:rsidP="00D532AE">
      <w:pPr>
        <w:pStyle w:val="Ttulo2"/>
        <w:keepNext/>
      </w:pPr>
      <w:r>
        <w:t>EJERCICIO 7: Biblioteca</w:t>
      </w:r>
    </w:p>
    <w:p w:rsidR="005D759A" w:rsidRDefault="005D759A" w:rsidP="00D532AE">
      <w:pPr>
        <w:pStyle w:val="Listaconvietas"/>
        <w:keepNext/>
        <w:numPr>
          <w:ilvl w:val="0"/>
          <w:numId w:val="25"/>
        </w:numPr>
      </w:pPr>
      <w:r>
        <w:t>Abra la base de datos: “Biblioteca” y establezca la</w:t>
      </w:r>
      <w:r w:rsidR="002515DC">
        <w:t>s</w:t>
      </w:r>
      <w:r>
        <w:t xml:space="preserve"> relaci</w:t>
      </w:r>
      <w:r w:rsidR="002515DC">
        <w:t>ones</w:t>
      </w:r>
      <w:r>
        <w:t xml:space="preserve"> entre sus tablas</w:t>
      </w:r>
      <w:r w:rsidR="002515DC">
        <w:t>.</w:t>
      </w:r>
    </w:p>
    <w:p w:rsidR="00D532AE" w:rsidRDefault="00D532AE" w:rsidP="00D532AE">
      <w:pPr>
        <w:pStyle w:val="Listaconvietas"/>
        <w:keepNext/>
        <w:numPr>
          <w:ilvl w:val="0"/>
          <w:numId w:val="0"/>
        </w:numPr>
        <w:ind w:left="360" w:hanging="360"/>
      </w:pPr>
    </w:p>
    <w:p w:rsidR="00D532AE" w:rsidRDefault="00D532AE" w:rsidP="00D532AE">
      <w:pPr>
        <w:pStyle w:val="Listaconvietas"/>
        <w:keepNext/>
        <w:numPr>
          <w:ilvl w:val="0"/>
          <w:numId w:val="0"/>
        </w:numPr>
        <w:ind w:left="360" w:hanging="360"/>
      </w:pPr>
      <w:r>
        <w:rPr>
          <w:noProof/>
          <w:lang w:eastAsia="es-ES"/>
        </w:rPr>
        <w:drawing>
          <wp:inline distT="0" distB="0" distL="0" distR="0">
            <wp:extent cx="4476750" cy="3305175"/>
            <wp:effectExtent l="19050" t="0" r="0" b="0"/>
            <wp:docPr id="1" name="Imagen 1" descr="C:\Users\IVN~1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N~1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4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DC" w:rsidRPr="00203B9B" w:rsidRDefault="002515DC" w:rsidP="002515DC">
      <w:pPr>
        <w:pStyle w:val="Ttulo2"/>
      </w:pPr>
      <w:r>
        <w:t>EJERCICIO 8: Gimnasio</w:t>
      </w:r>
    </w:p>
    <w:p w:rsidR="002515DC" w:rsidRDefault="002515DC" w:rsidP="00407A34">
      <w:pPr>
        <w:pStyle w:val="Listaconvietas"/>
        <w:numPr>
          <w:ilvl w:val="0"/>
          <w:numId w:val="27"/>
        </w:numPr>
      </w:pPr>
      <w:r>
        <w:t>Cree una base de datos nueva con el nombre: “Gimnasio”</w:t>
      </w:r>
    </w:p>
    <w:p w:rsidR="002515DC" w:rsidRDefault="002515DC" w:rsidP="00407A34">
      <w:pPr>
        <w:pStyle w:val="Listaconvietas"/>
        <w:numPr>
          <w:ilvl w:val="0"/>
          <w:numId w:val="27"/>
        </w:numPr>
        <w:spacing w:after="240"/>
      </w:pPr>
      <w:r>
        <w:t>Agregue las siguientes tablas definidas a continuación:</w:t>
      </w:r>
    </w:p>
    <w:p w:rsidR="002515DC" w:rsidRDefault="002515DC" w:rsidP="002515DC">
      <w:pPr>
        <w:keepNext/>
      </w:pPr>
      <w:r>
        <w:t>Tabla: Cliente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302"/>
        <w:gridCol w:w="1507"/>
        <w:gridCol w:w="1828"/>
        <w:gridCol w:w="3574"/>
      </w:tblGrid>
      <w:tr w:rsidR="002515DC" w:rsidRPr="0070402D" w:rsidTr="00F7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F719C2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2515DC" w:rsidRPr="0070402D" w:rsidRDefault="002515DC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28" w:type="dxa"/>
          </w:tcPr>
          <w:p w:rsidR="002515DC" w:rsidRPr="0070402D" w:rsidRDefault="002515DC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3574" w:type="dxa"/>
          </w:tcPr>
          <w:p w:rsidR="002515DC" w:rsidRPr="0070402D" w:rsidRDefault="002515DC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2515DC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2515DC">
            <w:pPr>
              <w:keepNext/>
              <w:spacing w:after="0"/>
              <w:rPr>
                <w:b w:val="0"/>
              </w:rPr>
            </w:pPr>
            <w:r w:rsidRPr="0070402D">
              <w:rPr>
                <w:b w:val="0"/>
              </w:rPr>
              <w:t xml:space="preserve">Id </w:t>
            </w:r>
            <w:r>
              <w:rPr>
                <w:b w:val="0"/>
              </w:rPr>
              <w:t>Cliente</w:t>
            </w:r>
          </w:p>
        </w:tc>
        <w:tc>
          <w:tcPr>
            <w:tcW w:w="1507" w:type="dxa"/>
          </w:tcPr>
          <w:p w:rsidR="002515DC" w:rsidRDefault="002515DC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828" w:type="dxa"/>
          </w:tcPr>
          <w:p w:rsidR="002515DC" w:rsidRDefault="002515DC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2515DC" w:rsidRDefault="002515DC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2515DC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024333" w:rsidP="00024333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Nombr</w:t>
            </w:r>
            <w:r w:rsidR="002515DC">
              <w:rPr>
                <w:b w:val="0"/>
              </w:rPr>
              <w:t>e</w:t>
            </w:r>
            <w:r>
              <w:rPr>
                <w:b w:val="0"/>
              </w:rPr>
              <w:t>s</w:t>
            </w:r>
          </w:p>
        </w:tc>
        <w:tc>
          <w:tcPr>
            <w:tcW w:w="1507" w:type="dxa"/>
          </w:tcPr>
          <w:p w:rsidR="002515DC" w:rsidRDefault="002515DC" w:rsidP="00F719C2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2515DC" w:rsidRDefault="00024333" w:rsidP="00F719C2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74" w:type="dxa"/>
          </w:tcPr>
          <w:p w:rsidR="002515DC" w:rsidRDefault="002515DC" w:rsidP="00F719C2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333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024333" w:rsidRPr="00024333" w:rsidRDefault="00024333" w:rsidP="002515DC">
            <w:pPr>
              <w:keepNext/>
              <w:spacing w:after="0"/>
              <w:rPr>
                <w:b w:val="0"/>
              </w:rPr>
            </w:pPr>
            <w:r w:rsidRPr="00024333">
              <w:rPr>
                <w:b w:val="0"/>
              </w:rPr>
              <w:t>Apellido</w:t>
            </w:r>
            <w:r>
              <w:rPr>
                <w:b w:val="0"/>
              </w:rPr>
              <w:t>s</w:t>
            </w:r>
          </w:p>
        </w:tc>
        <w:tc>
          <w:tcPr>
            <w:tcW w:w="1507" w:type="dxa"/>
          </w:tcPr>
          <w:p w:rsidR="00024333" w:rsidRDefault="006D24EA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024333" w:rsidRDefault="00024333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74" w:type="dxa"/>
          </w:tcPr>
          <w:p w:rsidR="00024333" w:rsidRDefault="00024333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5DC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Dirección</w:t>
            </w:r>
          </w:p>
        </w:tc>
        <w:tc>
          <w:tcPr>
            <w:tcW w:w="1507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5DC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Teléfono</w:t>
            </w:r>
          </w:p>
        </w:tc>
        <w:tc>
          <w:tcPr>
            <w:tcW w:w="1507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15DC" w:rsidRDefault="002515DC" w:rsidP="002515DC">
      <w:pPr>
        <w:spacing w:after="0"/>
      </w:pPr>
    </w:p>
    <w:p w:rsidR="002515DC" w:rsidRDefault="002515DC" w:rsidP="00520C49">
      <w:pPr>
        <w:keepNext/>
      </w:pPr>
      <w:r>
        <w:t>Tabla: Instructor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302"/>
        <w:gridCol w:w="1507"/>
        <w:gridCol w:w="1828"/>
        <w:gridCol w:w="3574"/>
      </w:tblGrid>
      <w:tr w:rsidR="002515DC" w:rsidRPr="0070402D" w:rsidTr="00F7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520C49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2515DC" w:rsidRPr="0070402D" w:rsidRDefault="002515DC" w:rsidP="00520C49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28" w:type="dxa"/>
          </w:tcPr>
          <w:p w:rsidR="002515DC" w:rsidRPr="0070402D" w:rsidRDefault="002515DC" w:rsidP="00520C49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3574" w:type="dxa"/>
          </w:tcPr>
          <w:p w:rsidR="002515DC" w:rsidRPr="0070402D" w:rsidRDefault="002515DC" w:rsidP="00520C49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2515DC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520C49">
            <w:pPr>
              <w:keepNext/>
              <w:spacing w:after="0"/>
              <w:rPr>
                <w:b w:val="0"/>
              </w:rPr>
            </w:pPr>
            <w:r w:rsidRPr="0070402D">
              <w:rPr>
                <w:b w:val="0"/>
              </w:rPr>
              <w:t xml:space="preserve">Id </w:t>
            </w:r>
            <w:r>
              <w:rPr>
                <w:b w:val="0"/>
              </w:rPr>
              <w:t>Instructor</w:t>
            </w:r>
          </w:p>
        </w:tc>
        <w:tc>
          <w:tcPr>
            <w:tcW w:w="1507" w:type="dxa"/>
          </w:tcPr>
          <w:p w:rsidR="002515DC" w:rsidRDefault="002515DC" w:rsidP="00520C49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828" w:type="dxa"/>
          </w:tcPr>
          <w:p w:rsidR="002515DC" w:rsidRDefault="002515DC" w:rsidP="00520C49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2515DC" w:rsidRDefault="002515DC" w:rsidP="00520C49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2515DC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024333">
            <w:pPr>
              <w:spacing w:after="0"/>
              <w:rPr>
                <w:b w:val="0"/>
              </w:rPr>
            </w:pPr>
            <w:r>
              <w:rPr>
                <w:b w:val="0"/>
              </w:rPr>
              <w:t>Nombre</w:t>
            </w:r>
            <w:r w:rsidR="00024333">
              <w:rPr>
                <w:b w:val="0"/>
              </w:rPr>
              <w:t>s</w:t>
            </w:r>
          </w:p>
        </w:tc>
        <w:tc>
          <w:tcPr>
            <w:tcW w:w="1507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2515DC" w:rsidRDefault="00024333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333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024333" w:rsidRPr="00024333" w:rsidRDefault="00024333" w:rsidP="00F719C2">
            <w:pPr>
              <w:spacing w:after="0"/>
              <w:rPr>
                <w:b w:val="0"/>
              </w:rPr>
            </w:pPr>
            <w:r w:rsidRPr="00024333">
              <w:rPr>
                <w:b w:val="0"/>
              </w:rPr>
              <w:t>Apellido</w:t>
            </w:r>
            <w:r>
              <w:rPr>
                <w:b w:val="0"/>
              </w:rPr>
              <w:t>s</w:t>
            </w:r>
          </w:p>
        </w:tc>
        <w:tc>
          <w:tcPr>
            <w:tcW w:w="1507" w:type="dxa"/>
          </w:tcPr>
          <w:p w:rsidR="00024333" w:rsidRDefault="00024333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024333" w:rsidRDefault="00024333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74" w:type="dxa"/>
          </w:tcPr>
          <w:p w:rsidR="00024333" w:rsidRDefault="00024333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5DC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Dirección</w:t>
            </w:r>
          </w:p>
        </w:tc>
        <w:tc>
          <w:tcPr>
            <w:tcW w:w="1507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5DC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Teléfono</w:t>
            </w:r>
          </w:p>
        </w:tc>
        <w:tc>
          <w:tcPr>
            <w:tcW w:w="1507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5DC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Default="002515DC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Especialidad</w:t>
            </w:r>
          </w:p>
        </w:tc>
        <w:tc>
          <w:tcPr>
            <w:tcW w:w="1507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15DC" w:rsidRDefault="002515DC" w:rsidP="002515DC"/>
    <w:p w:rsidR="002515DC" w:rsidRDefault="002515DC" w:rsidP="006D24EA">
      <w:pPr>
        <w:keepNext/>
      </w:pPr>
      <w:r>
        <w:t>Tabla: Grupo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302"/>
        <w:gridCol w:w="1507"/>
        <w:gridCol w:w="1828"/>
        <w:gridCol w:w="3574"/>
      </w:tblGrid>
      <w:tr w:rsidR="002515DC" w:rsidRPr="0070402D" w:rsidTr="00F7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6D24EA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2515DC" w:rsidRPr="0070402D" w:rsidRDefault="002515DC" w:rsidP="006D24EA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28" w:type="dxa"/>
          </w:tcPr>
          <w:p w:rsidR="002515DC" w:rsidRPr="0070402D" w:rsidRDefault="002515DC" w:rsidP="006D24EA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3574" w:type="dxa"/>
          </w:tcPr>
          <w:p w:rsidR="002515DC" w:rsidRPr="0070402D" w:rsidRDefault="002515DC" w:rsidP="006D24EA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2515DC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6D24EA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Id Grupo</w:t>
            </w:r>
          </w:p>
        </w:tc>
        <w:tc>
          <w:tcPr>
            <w:tcW w:w="1507" w:type="dxa"/>
          </w:tcPr>
          <w:p w:rsidR="002515DC" w:rsidRDefault="002515DC" w:rsidP="006D24EA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828" w:type="dxa"/>
          </w:tcPr>
          <w:p w:rsidR="002515DC" w:rsidRDefault="002515DC" w:rsidP="006D24EA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2515DC" w:rsidRDefault="002515DC" w:rsidP="006D24EA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3E67E1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E67E1" w:rsidRPr="003E67E1" w:rsidRDefault="003E67E1" w:rsidP="00F719C2">
            <w:pPr>
              <w:spacing w:after="0"/>
              <w:rPr>
                <w:b w:val="0"/>
              </w:rPr>
            </w:pPr>
            <w:r w:rsidRPr="003E67E1">
              <w:rPr>
                <w:b w:val="0"/>
              </w:rPr>
              <w:t>Grupo</w:t>
            </w:r>
          </w:p>
        </w:tc>
        <w:tc>
          <w:tcPr>
            <w:tcW w:w="1507" w:type="dxa"/>
          </w:tcPr>
          <w:p w:rsidR="003E67E1" w:rsidRDefault="003E67E1" w:rsidP="002515D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3E67E1" w:rsidRDefault="003E67E1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574" w:type="dxa"/>
          </w:tcPr>
          <w:p w:rsidR="003E67E1" w:rsidRDefault="003E67E1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5DC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Horario</w:t>
            </w:r>
          </w:p>
        </w:tc>
        <w:tc>
          <w:tcPr>
            <w:tcW w:w="1507" w:type="dxa"/>
          </w:tcPr>
          <w:p w:rsidR="002515DC" w:rsidRDefault="002515DC" w:rsidP="002515D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5DC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2515DC">
            <w:pPr>
              <w:spacing w:after="0"/>
              <w:rPr>
                <w:b w:val="0"/>
              </w:rPr>
            </w:pPr>
            <w:r>
              <w:rPr>
                <w:b w:val="0"/>
              </w:rPr>
              <w:t>Id Instructor</w:t>
            </w:r>
          </w:p>
        </w:tc>
        <w:tc>
          <w:tcPr>
            <w:tcW w:w="1507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2515DC" w:rsidRDefault="00024333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5DC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Default="002515DC" w:rsidP="002515DC">
            <w:pPr>
              <w:spacing w:after="0"/>
              <w:rPr>
                <w:b w:val="0"/>
              </w:rPr>
            </w:pPr>
            <w:r>
              <w:rPr>
                <w:b w:val="0"/>
              </w:rPr>
              <w:t>Fecha Inicio</w:t>
            </w:r>
          </w:p>
        </w:tc>
        <w:tc>
          <w:tcPr>
            <w:tcW w:w="1507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1828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corta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5DC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2515DC">
            <w:pPr>
              <w:spacing w:after="0"/>
              <w:rPr>
                <w:b w:val="0"/>
              </w:rPr>
            </w:pPr>
            <w:r>
              <w:rPr>
                <w:b w:val="0"/>
              </w:rPr>
              <w:t>Fecha Final</w:t>
            </w:r>
          </w:p>
        </w:tc>
        <w:tc>
          <w:tcPr>
            <w:tcW w:w="1507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1828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corta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0B71" w:rsidRPr="00617451" w:rsidRDefault="00F00B71" w:rsidP="00617451"/>
    <w:p w:rsidR="00617451" w:rsidRPr="00617451" w:rsidRDefault="002515DC" w:rsidP="00617451">
      <w:r>
        <w:t>Tabla: Inscripción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302"/>
        <w:gridCol w:w="1507"/>
        <w:gridCol w:w="1828"/>
        <w:gridCol w:w="3574"/>
      </w:tblGrid>
      <w:tr w:rsidR="002515DC" w:rsidRPr="0070402D" w:rsidTr="00F7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F719C2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2515DC" w:rsidRPr="0070402D" w:rsidRDefault="002515DC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28" w:type="dxa"/>
          </w:tcPr>
          <w:p w:rsidR="002515DC" w:rsidRPr="0070402D" w:rsidRDefault="002515DC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3574" w:type="dxa"/>
          </w:tcPr>
          <w:p w:rsidR="002515DC" w:rsidRPr="0070402D" w:rsidRDefault="002515DC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2515DC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F719C2">
            <w:pPr>
              <w:keepNext/>
              <w:spacing w:after="0"/>
              <w:rPr>
                <w:b w:val="0"/>
              </w:rPr>
            </w:pPr>
            <w:proofErr w:type="spellStart"/>
            <w:r>
              <w:rPr>
                <w:b w:val="0"/>
              </w:rPr>
              <w:t>Nro</w:t>
            </w:r>
            <w:proofErr w:type="spellEnd"/>
            <w:r>
              <w:rPr>
                <w:b w:val="0"/>
              </w:rPr>
              <w:t xml:space="preserve"> Inscripción</w:t>
            </w:r>
          </w:p>
        </w:tc>
        <w:tc>
          <w:tcPr>
            <w:tcW w:w="1507" w:type="dxa"/>
          </w:tcPr>
          <w:p w:rsidR="002515DC" w:rsidRDefault="002515DC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828" w:type="dxa"/>
          </w:tcPr>
          <w:p w:rsidR="002515DC" w:rsidRDefault="002515DC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2515DC" w:rsidRDefault="002515DC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2515DC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2515DC">
            <w:pPr>
              <w:spacing w:after="0"/>
              <w:rPr>
                <w:b w:val="0"/>
              </w:rPr>
            </w:pPr>
            <w:r>
              <w:rPr>
                <w:b w:val="0"/>
              </w:rPr>
              <w:t>Fecha Inscripción</w:t>
            </w:r>
          </w:p>
        </w:tc>
        <w:tc>
          <w:tcPr>
            <w:tcW w:w="1507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1828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corta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5DC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Pr="0070402D" w:rsidRDefault="002515DC" w:rsidP="002515DC">
            <w:pPr>
              <w:spacing w:after="0"/>
              <w:rPr>
                <w:b w:val="0"/>
              </w:rPr>
            </w:pPr>
            <w:r>
              <w:rPr>
                <w:b w:val="0"/>
              </w:rPr>
              <w:t>Id Cliente</w:t>
            </w:r>
          </w:p>
        </w:tc>
        <w:tc>
          <w:tcPr>
            <w:tcW w:w="1507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2515DC" w:rsidRDefault="006F5DE0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5DC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Default="002515DC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Pago</w:t>
            </w:r>
          </w:p>
        </w:tc>
        <w:tc>
          <w:tcPr>
            <w:tcW w:w="1507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Estándar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5DC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2515DC" w:rsidRDefault="002515DC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Id Grupo</w:t>
            </w:r>
          </w:p>
        </w:tc>
        <w:tc>
          <w:tcPr>
            <w:tcW w:w="1507" w:type="dxa"/>
          </w:tcPr>
          <w:p w:rsidR="002515DC" w:rsidRDefault="006D24EA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2515DC" w:rsidRDefault="006F5DE0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3574" w:type="dxa"/>
          </w:tcPr>
          <w:p w:rsidR="002515DC" w:rsidRDefault="002515DC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7451" w:rsidRDefault="00617451" w:rsidP="00617451"/>
    <w:p w:rsidR="002515DC" w:rsidRDefault="002515DC" w:rsidP="00407A34">
      <w:pPr>
        <w:pStyle w:val="Listaconvietas"/>
        <w:numPr>
          <w:ilvl w:val="0"/>
          <w:numId w:val="27"/>
        </w:numPr>
        <w:spacing w:after="240"/>
      </w:pPr>
      <w:r>
        <w:t>Realice las relaciones correspondientes entre tablas.</w:t>
      </w:r>
    </w:p>
    <w:p w:rsidR="006D24EA" w:rsidRDefault="006D24EA" w:rsidP="006D24EA">
      <w:pPr>
        <w:pStyle w:val="Listaconvietas"/>
        <w:numPr>
          <w:ilvl w:val="0"/>
          <w:numId w:val="0"/>
        </w:numPr>
        <w:spacing w:after="240"/>
        <w:ind w:left="360" w:hanging="360"/>
      </w:pPr>
    </w:p>
    <w:p w:rsidR="006D24EA" w:rsidRDefault="006D24EA" w:rsidP="006D24EA">
      <w:pPr>
        <w:pStyle w:val="Listaconvietas"/>
        <w:numPr>
          <w:ilvl w:val="0"/>
          <w:numId w:val="0"/>
        </w:numPr>
        <w:spacing w:after="240"/>
        <w:ind w:left="360" w:hanging="360"/>
      </w:pPr>
      <w:r>
        <w:rPr>
          <w:noProof/>
          <w:lang w:eastAsia="es-ES"/>
        </w:rPr>
        <w:drawing>
          <wp:inline distT="0" distB="0" distL="0" distR="0">
            <wp:extent cx="4943475" cy="3419475"/>
            <wp:effectExtent l="19050" t="0" r="9525" b="0"/>
            <wp:docPr id="2" name="Imagen 10" descr="C:\Users\IVN~1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N~1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EA" w:rsidRDefault="006D24EA" w:rsidP="006D24EA">
      <w:pPr>
        <w:pStyle w:val="Listaconvietas"/>
        <w:numPr>
          <w:ilvl w:val="0"/>
          <w:numId w:val="0"/>
        </w:numPr>
        <w:spacing w:after="240"/>
        <w:ind w:left="360" w:hanging="360"/>
      </w:pPr>
    </w:p>
    <w:p w:rsidR="002515DC" w:rsidRDefault="002515DC" w:rsidP="00407A34">
      <w:pPr>
        <w:pStyle w:val="Listaconvietas"/>
        <w:numPr>
          <w:ilvl w:val="0"/>
          <w:numId w:val="27"/>
        </w:numPr>
        <w:spacing w:after="240"/>
      </w:pPr>
      <w:r>
        <w:t xml:space="preserve">Ingrese registros para cada tabla: 30 clientes, 8 instructores, </w:t>
      </w:r>
      <w:r w:rsidR="004B1332">
        <w:t>10 grupos, 30 inscripciones.</w:t>
      </w:r>
    </w:p>
    <w:p w:rsidR="002515DC" w:rsidRPr="00617451" w:rsidRDefault="002515DC" w:rsidP="00617451"/>
    <w:p w:rsidR="00407A34" w:rsidRDefault="00407A34" w:rsidP="002E3935">
      <w:pPr>
        <w:pStyle w:val="Subttulo"/>
        <w:keepNext/>
      </w:pPr>
      <w:r>
        <w:lastRenderedPageBreak/>
        <w:t>TRABAJANDO CON FORMULARIOS</w:t>
      </w:r>
    </w:p>
    <w:p w:rsidR="00407A34" w:rsidRPr="00203B9B" w:rsidRDefault="00407A34" w:rsidP="002E3935">
      <w:pPr>
        <w:pStyle w:val="Ttulo2"/>
        <w:keepNext/>
      </w:pPr>
      <w:r>
        <w:t>EJERCICIO 9:</w:t>
      </w:r>
    </w:p>
    <w:p w:rsidR="00407A34" w:rsidRDefault="00407A34" w:rsidP="002E3935">
      <w:pPr>
        <w:pStyle w:val="Listaconvietas"/>
        <w:keepNext/>
        <w:numPr>
          <w:ilvl w:val="0"/>
          <w:numId w:val="28"/>
        </w:numPr>
      </w:pPr>
      <w:r>
        <w:t>Cree un formulario para la tabla de la base de datos: Contactos Personales.</w:t>
      </w:r>
    </w:p>
    <w:p w:rsidR="00407A34" w:rsidRDefault="00407A34" w:rsidP="002E3935">
      <w:pPr>
        <w:pStyle w:val="Listaconvietas"/>
        <w:keepNext/>
        <w:numPr>
          <w:ilvl w:val="0"/>
          <w:numId w:val="28"/>
        </w:numPr>
      </w:pPr>
      <w:r>
        <w:t>Cree un formulario para cada tabla de la base de datos: Turismo Bolivia.</w:t>
      </w:r>
    </w:p>
    <w:p w:rsidR="00407A34" w:rsidRDefault="00407A34" w:rsidP="00407A34">
      <w:pPr>
        <w:pStyle w:val="Listaconvietas"/>
        <w:numPr>
          <w:ilvl w:val="0"/>
          <w:numId w:val="28"/>
        </w:numPr>
      </w:pPr>
      <w:r>
        <w:t>Cree un formulario para cada tabla de la base de datos: Biblioteca y personalice según plantillas prediseñadas.</w:t>
      </w:r>
    </w:p>
    <w:p w:rsidR="00407A34" w:rsidRDefault="00407A34" w:rsidP="00407A34">
      <w:pPr>
        <w:pStyle w:val="Listaconvietas"/>
        <w:numPr>
          <w:ilvl w:val="0"/>
          <w:numId w:val="28"/>
        </w:numPr>
      </w:pPr>
      <w:r>
        <w:t>Cree formularios con formato personalizado incluyendo logotipo en cada uno, para las tablas de la base de datos Gimnasio.</w:t>
      </w:r>
    </w:p>
    <w:p w:rsidR="00407A34" w:rsidRDefault="00407A34" w:rsidP="00407A34">
      <w:pPr>
        <w:pStyle w:val="Subttulo"/>
      </w:pPr>
    </w:p>
    <w:p w:rsidR="00407A34" w:rsidRDefault="00407A34" w:rsidP="00407A34">
      <w:pPr>
        <w:pStyle w:val="Subttulo"/>
      </w:pPr>
      <w:r>
        <w:t>TRABAJANDO CON REPORTES</w:t>
      </w:r>
    </w:p>
    <w:p w:rsidR="005623DA" w:rsidRPr="00203B9B" w:rsidRDefault="005623DA" w:rsidP="005623DA">
      <w:pPr>
        <w:pStyle w:val="Ttulo2"/>
      </w:pPr>
      <w:r>
        <w:t>EJERCICIO 10:</w:t>
      </w:r>
    </w:p>
    <w:p w:rsidR="005623DA" w:rsidRDefault="005623DA" w:rsidP="005623DA">
      <w:pPr>
        <w:pStyle w:val="Listaconvietas"/>
        <w:numPr>
          <w:ilvl w:val="0"/>
          <w:numId w:val="29"/>
        </w:numPr>
      </w:pPr>
      <w:r>
        <w:t>Cree reportes para cada consulta de la base de datos: Contactos Personales.</w:t>
      </w:r>
    </w:p>
    <w:p w:rsidR="005623DA" w:rsidRDefault="005623DA" w:rsidP="005623DA">
      <w:pPr>
        <w:pStyle w:val="Listaconvietas"/>
        <w:numPr>
          <w:ilvl w:val="0"/>
          <w:numId w:val="29"/>
        </w:numPr>
      </w:pPr>
      <w:r>
        <w:t>Cree reportes para cada consulta de la base de datos: Turismo Bolivia.</w:t>
      </w:r>
    </w:p>
    <w:p w:rsidR="001D17C4" w:rsidRDefault="001D17C4" w:rsidP="001D17C4">
      <w:pPr>
        <w:pStyle w:val="Listaconvietas"/>
        <w:numPr>
          <w:ilvl w:val="0"/>
          <w:numId w:val="29"/>
        </w:numPr>
      </w:pPr>
      <w:r>
        <w:t>Cree reportes para cada consulta de la base de datos: Biblioteca y personalice según plantillas prediseñadas.</w:t>
      </w:r>
    </w:p>
    <w:p w:rsidR="001D17C4" w:rsidRDefault="001D17C4" w:rsidP="001D17C4">
      <w:pPr>
        <w:pStyle w:val="Listaconvietas"/>
        <w:numPr>
          <w:ilvl w:val="0"/>
          <w:numId w:val="29"/>
        </w:numPr>
      </w:pPr>
      <w:r>
        <w:t>Cree reportes con formato personalizado incluyendo logotipo en cada uno, para las consultas de la base de datos Gimnasio.</w:t>
      </w:r>
    </w:p>
    <w:p w:rsidR="00617451" w:rsidRPr="00617451" w:rsidRDefault="00617451" w:rsidP="00617451"/>
    <w:p w:rsidR="00061975" w:rsidRDefault="00061975">
      <w:pPr>
        <w:spacing w:after="200"/>
        <w:rPr>
          <w:rFonts w:eastAsiaTheme="majorEastAsia" w:cstheme="majorBidi"/>
          <w:b/>
          <w:bCs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617451" w:rsidRDefault="00CF535D" w:rsidP="00061975">
      <w:pPr>
        <w:pStyle w:val="Ttulo"/>
      </w:pPr>
      <w:r>
        <w:lastRenderedPageBreak/>
        <w:t>Trabajo Práctico</w:t>
      </w:r>
      <w:r w:rsidR="003E67E1">
        <w:t xml:space="preserve"> 1</w:t>
      </w:r>
    </w:p>
    <w:p w:rsidR="009D5F11" w:rsidRDefault="009D5F11" w:rsidP="009D5F11">
      <w:pPr>
        <w:pStyle w:val="Ttulo2"/>
      </w:pPr>
      <w:r>
        <w:t>AGENCIA DE VIAJES</w:t>
      </w:r>
    </w:p>
    <w:p w:rsidR="00061975" w:rsidRPr="00061975" w:rsidRDefault="00061975" w:rsidP="00061975"/>
    <w:p w:rsidR="003E67E1" w:rsidRDefault="003E67E1" w:rsidP="00D532AE">
      <w:pPr>
        <w:pStyle w:val="Listaconvietas"/>
        <w:keepNext/>
        <w:numPr>
          <w:ilvl w:val="0"/>
          <w:numId w:val="30"/>
        </w:numPr>
      </w:pPr>
      <w:r>
        <w:t>Cree una base de datos nueva con el nombre: “</w:t>
      </w:r>
      <w:r w:rsidR="00024333">
        <w:t>Agencia de Viajes</w:t>
      </w:r>
      <w:r>
        <w:t>”</w:t>
      </w:r>
    </w:p>
    <w:p w:rsidR="003E67E1" w:rsidRDefault="003E67E1" w:rsidP="00D532AE">
      <w:pPr>
        <w:pStyle w:val="Listaconvietas"/>
        <w:keepNext/>
        <w:numPr>
          <w:ilvl w:val="0"/>
          <w:numId w:val="30"/>
        </w:numPr>
        <w:spacing w:after="240"/>
      </w:pPr>
      <w:r>
        <w:t>Agregue las siguientes tablas definidas a continuación:</w:t>
      </w:r>
    </w:p>
    <w:p w:rsidR="003E67E1" w:rsidRDefault="003E67E1" w:rsidP="00D532AE">
      <w:pPr>
        <w:keepNext/>
      </w:pPr>
      <w:r>
        <w:t xml:space="preserve">Tabla: </w:t>
      </w:r>
      <w:r w:rsidR="00024333">
        <w:t>Turista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302"/>
        <w:gridCol w:w="1507"/>
        <w:gridCol w:w="1828"/>
        <w:gridCol w:w="3574"/>
      </w:tblGrid>
      <w:tr w:rsidR="003E67E1" w:rsidRPr="0070402D" w:rsidTr="00F7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E67E1" w:rsidRPr="0070402D" w:rsidRDefault="003E67E1" w:rsidP="00D532AE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3E67E1" w:rsidRPr="0070402D" w:rsidRDefault="003E67E1" w:rsidP="00D532AE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28" w:type="dxa"/>
          </w:tcPr>
          <w:p w:rsidR="003E67E1" w:rsidRPr="0070402D" w:rsidRDefault="003E67E1" w:rsidP="00D532AE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3574" w:type="dxa"/>
          </w:tcPr>
          <w:p w:rsidR="003E67E1" w:rsidRPr="0070402D" w:rsidRDefault="003E67E1" w:rsidP="00D532AE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3E67E1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E67E1" w:rsidRPr="0070402D" w:rsidRDefault="003E67E1" w:rsidP="00D532AE">
            <w:pPr>
              <w:keepNext/>
              <w:spacing w:after="0"/>
              <w:rPr>
                <w:b w:val="0"/>
              </w:rPr>
            </w:pPr>
            <w:r w:rsidRPr="0070402D">
              <w:rPr>
                <w:b w:val="0"/>
              </w:rPr>
              <w:t xml:space="preserve">Id </w:t>
            </w:r>
            <w:r w:rsidR="00024333">
              <w:rPr>
                <w:b w:val="0"/>
              </w:rPr>
              <w:t>Turista</w:t>
            </w:r>
          </w:p>
        </w:tc>
        <w:tc>
          <w:tcPr>
            <w:tcW w:w="1507" w:type="dxa"/>
          </w:tcPr>
          <w:p w:rsidR="003E67E1" w:rsidRDefault="003E67E1" w:rsidP="00D532AE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828" w:type="dxa"/>
          </w:tcPr>
          <w:p w:rsidR="003E67E1" w:rsidRDefault="003E67E1" w:rsidP="00D532AE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3E67E1" w:rsidRDefault="003E67E1" w:rsidP="00D532AE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3E67E1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E67E1" w:rsidRPr="0070402D" w:rsidRDefault="00024333" w:rsidP="00D532AE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Apellidos</w:t>
            </w:r>
          </w:p>
        </w:tc>
        <w:tc>
          <w:tcPr>
            <w:tcW w:w="1507" w:type="dxa"/>
          </w:tcPr>
          <w:p w:rsidR="003E67E1" w:rsidRDefault="003E67E1" w:rsidP="00D532AE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3E67E1" w:rsidRDefault="004B5E25" w:rsidP="00D532AE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74" w:type="dxa"/>
          </w:tcPr>
          <w:p w:rsidR="003E67E1" w:rsidRDefault="003E67E1" w:rsidP="00D532AE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67E1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E67E1" w:rsidRPr="0070402D" w:rsidRDefault="00024333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Nombres</w:t>
            </w:r>
          </w:p>
        </w:tc>
        <w:tc>
          <w:tcPr>
            <w:tcW w:w="1507" w:type="dxa"/>
          </w:tcPr>
          <w:p w:rsidR="003E67E1" w:rsidRDefault="003E67E1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3E67E1" w:rsidRDefault="004B5E25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74" w:type="dxa"/>
          </w:tcPr>
          <w:p w:rsidR="003E67E1" w:rsidRDefault="003E67E1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67E1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E67E1" w:rsidRPr="0070402D" w:rsidRDefault="006F5DE0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CI</w:t>
            </w:r>
          </w:p>
        </w:tc>
        <w:tc>
          <w:tcPr>
            <w:tcW w:w="1507" w:type="dxa"/>
          </w:tcPr>
          <w:p w:rsidR="003E67E1" w:rsidRDefault="003E67E1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3E67E1" w:rsidRDefault="003E67E1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74" w:type="dxa"/>
          </w:tcPr>
          <w:p w:rsidR="003E67E1" w:rsidRDefault="006F5DE0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(carnet de identidad)</w:t>
            </w:r>
          </w:p>
        </w:tc>
      </w:tr>
      <w:tr w:rsidR="00024333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024333" w:rsidRDefault="00024333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Edad</w:t>
            </w:r>
          </w:p>
        </w:tc>
        <w:tc>
          <w:tcPr>
            <w:tcW w:w="1507" w:type="dxa"/>
          </w:tcPr>
          <w:p w:rsidR="00024333" w:rsidRDefault="00024333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024333" w:rsidRDefault="00024333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3574" w:type="dxa"/>
          </w:tcPr>
          <w:p w:rsidR="00024333" w:rsidRDefault="00024333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4333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024333" w:rsidRDefault="00024333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Extranjero</w:t>
            </w:r>
          </w:p>
        </w:tc>
        <w:tc>
          <w:tcPr>
            <w:tcW w:w="1507" w:type="dxa"/>
          </w:tcPr>
          <w:p w:rsidR="00024333" w:rsidRDefault="00024333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Sí/No</w:t>
            </w:r>
          </w:p>
        </w:tc>
        <w:tc>
          <w:tcPr>
            <w:tcW w:w="1828" w:type="dxa"/>
          </w:tcPr>
          <w:p w:rsidR="00024333" w:rsidRDefault="00024333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024333" w:rsidRDefault="00024333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333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024333" w:rsidRDefault="00024333" w:rsidP="00024333">
            <w:pPr>
              <w:spacing w:after="0"/>
              <w:rPr>
                <w:b w:val="0"/>
              </w:rPr>
            </w:pPr>
            <w:r>
              <w:rPr>
                <w:b w:val="0"/>
              </w:rPr>
              <w:t>Menor de Edad</w:t>
            </w:r>
          </w:p>
        </w:tc>
        <w:tc>
          <w:tcPr>
            <w:tcW w:w="1507" w:type="dxa"/>
          </w:tcPr>
          <w:p w:rsidR="00024333" w:rsidRDefault="006F5DE0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Sí/No</w:t>
            </w:r>
          </w:p>
        </w:tc>
        <w:tc>
          <w:tcPr>
            <w:tcW w:w="1828" w:type="dxa"/>
          </w:tcPr>
          <w:p w:rsidR="00024333" w:rsidRDefault="00024333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024333" w:rsidRDefault="00024333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4333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024333" w:rsidRDefault="00024333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Días</w:t>
            </w:r>
          </w:p>
        </w:tc>
        <w:tc>
          <w:tcPr>
            <w:tcW w:w="1507" w:type="dxa"/>
          </w:tcPr>
          <w:p w:rsidR="00024333" w:rsidRDefault="006F5DE0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024333" w:rsidRDefault="006F5DE0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3574" w:type="dxa"/>
          </w:tcPr>
          <w:p w:rsidR="00024333" w:rsidRDefault="00024333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333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024333" w:rsidRDefault="00024333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Tour</w:t>
            </w:r>
          </w:p>
        </w:tc>
        <w:tc>
          <w:tcPr>
            <w:tcW w:w="1507" w:type="dxa"/>
          </w:tcPr>
          <w:p w:rsidR="00024333" w:rsidRDefault="004B5E25" w:rsidP="004B5E2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F5DE0">
              <w:t>exto</w:t>
            </w:r>
          </w:p>
        </w:tc>
        <w:tc>
          <w:tcPr>
            <w:tcW w:w="1828" w:type="dxa"/>
          </w:tcPr>
          <w:p w:rsidR="00024333" w:rsidRDefault="006F5DE0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574" w:type="dxa"/>
          </w:tcPr>
          <w:p w:rsidR="00024333" w:rsidRDefault="00024333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67E1" w:rsidRDefault="003E67E1" w:rsidP="003E67E1">
      <w:pPr>
        <w:spacing w:after="0"/>
      </w:pPr>
    </w:p>
    <w:p w:rsidR="003E67E1" w:rsidRDefault="003E67E1" w:rsidP="003E67E1">
      <w:pPr>
        <w:keepNext/>
      </w:pPr>
      <w:r>
        <w:t xml:space="preserve">Tabla: </w:t>
      </w:r>
      <w:r w:rsidR="006F5DE0">
        <w:t>Tours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302"/>
        <w:gridCol w:w="1507"/>
        <w:gridCol w:w="1828"/>
        <w:gridCol w:w="3574"/>
      </w:tblGrid>
      <w:tr w:rsidR="003E67E1" w:rsidRPr="0070402D" w:rsidTr="00F7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E67E1" w:rsidRPr="0070402D" w:rsidRDefault="003E67E1" w:rsidP="00F719C2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3E67E1" w:rsidRPr="0070402D" w:rsidRDefault="003E67E1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28" w:type="dxa"/>
          </w:tcPr>
          <w:p w:rsidR="003E67E1" w:rsidRPr="0070402D" w:rsidRDefault="003E67E1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3574" w:type="dxa"/>
          </w:tcPr>
          <w:p w:rsidR="003E67E1" w:rsidRPr="0070402D" w:rsidRDefault="003E67E1" w:rsidP="00F719C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3E67E1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E67E1" w:rsidRPr="0070402D" w:rsidRDefault="006F5DE0" w:rsidP="003E67E1">
            <w:pPr>
              <w:spacing w:after="0"/>
              <w:rPr>
                <w:b w:val="0"/>
              </w:rPr>
            </w:pPr>
            <w:r>
              <w:rPr>
                <w:b w:val="0"/>
              </w:rPr>
              <w:t>Código</w:t>
            </w:r>
          </w:p>
        </w:tc>
        <w:tc>
          <w:tcPr>
            <w:tcW w:w="1507" w:type="dxa"/>
          </w:tcPr>
          <w:p w:rsidR="003E67E1" w:rsidRDefault="006F5DE0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828" w:type="dxa"/>
          </w:tcPr>
          <w:p w:rsidR="003E67E1" w:rsidRDefault="006F5DE0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3574" w:type="dxa"/>
          </w:tcPr>
          <w:p w:rsidR="003E67E1" w:rsidRDefault="00385784" w:rsidP="0038578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F65826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F65826" w:rsidRPr="00F65826" w:rsidRDefault="00F65826" w:rsidP="00F719C2">
            <w:pPr>
              <w:spacing w:after="0"/>
              <w:rPr>
                <w:b w:val="0"/>
              </w:rPr>
            </w:pPr>
            <w:r w:rsidRPr="00F65826">
              <w:rPr>
                <w:b w:val="0"/>
              </w:rPr>
              <w:t>Tour</w:t>
            </w:r>
          </w:p>
        </w:tc>
        <w:tc>
          <w:tcPr>
            <w:tcW w:w="1507" w:type="dxa"/>
          </w:tcPr>
          <w:p w:rsidR="00F65826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F65826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574" w:type="dxa"/>
          </w:tcPr>
          <w:p w:rsidR="00F65826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67E1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E67E1" w:rsidRPr="0070402D" w:rsidRDefault="006F5DE0" w:rsidP="00F719C2">
            <w:pPr>
              <w:spacing w:after="0"/>
              <w:rPr>
                <w:b w:val="0"/>
              </w:rPr>
            </w:pPr>
            <w:r>
              <w:rPr>
                <w:b w:val="0"/>
              </w:rPr>
              <w:t>Días</w:t>
            </w:r>
          </w:p>
        </w:tc>
        <w:tc>
          <w:tcPr>
            <w:tcW w:w="1507" w:type="dxa"/>
          </w:tcPr>
          <w:p w:rsidR="003E67E1" w:rsidRDefault="006F5DE0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3E67E1" w:rsidRDefault="006F5DE0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3574" w:type="dxa"/>
          </w:tcPr>
          <w:p w:rsidR="003E67E1" w:rsidRDefault="003E67E1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67E1" w:rsidTr="00F7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E67E1" w:rsidRPr="0070402D" w:rsidRDefault="003E67E1" w:rsidP="006F5DE0">
            <w:pPr>
              <w:spacing w:after="0"/>
              <w:rPr>
                <w:b w:val="0"/>
              </w:rPr>
            </w:pPr>
            <w:r>
              <w:rPr>
                <w:b w:val="0"/>
              </w:rPr>
              <w:t>T</w:t>
            </w:r>
            <w:r w:rsidR="006F5DE0">
              <w:rPr>
                <w:b w:val="0"/>
              </w:rPr>
              <w:t>ransporte</w:t>
            </w:r>
          </w:p>
        </w:tc>
        <w:tc>
          <w:tcPr>
            <w:tcW w:w="1507" w:type="dxa"/>
          </w:tcPr>
          <w:p w:rsidR="003E67E1" w:rsidRDefault="006F5DE0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3E67E1" w:rsidRDefault="006F5DE0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Estándar</w:t>
            </w:r>
          </w:p>
        </w:tc>
        <w:tc>
          <w:tcPr>
            <w:tcW w:w="3574" w:type="dxa"/>
          </w:tcPr>
          <w:p w:rsidR="003E67E1" w:rsidRDefault="003E67E1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67E1" w:rsidTr="00F7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3E67E1" w:rsidRDefault="003E67E1" w:rsidP="006F5DE0">
            <w:pPr>
              <w:spacing w:after="0"/>
              <w:rPr>
                <w:b w:val="0"/>
              </w:rPr>
            </w:pPr>
            <w:r>
              <w:rPr>
                <w:b w:val="0"/>
              </w:rPr>
              <w:t>Es</w:t>
            </w:r>
            <w:r w:rsidR="006F5DE0">
              <w:rPr>
                <w:b w:val="0"/>
              </w:rPr>
              <w:t>tadía</w:t>
            </w:r>
          </w:p>
        </w:tc>
        <w:tc>
          <w:tcPr>
            <w:tcW w:w="1507" w:type="dxa"/>
          </w:tcPr>
          <w:p w:rsidR="003E67E1" w:rsidRDefault="006F5DE0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3E67E1" w:rsidRDefault="006F5DE0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Estándar</w:t>
            </w:r>
          </w:p>
        </w:tc>
        <w:tc>
          <w:tcPr>
            <w:tcW w:w="3574" w:type="dxa"/>
          </w:tcPr>
          <w:p w:rsidR="003E67E1" w:rsidRDefault="003E67E1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67E1" w:rsidRDefault="003E67E1" w:rsidP="003E67E1"/>
    <w:p w:rsidR="002E3935" w:rsidRDefault="002E3935" w:rsidP="006F5DE0">
      <w:pPr>
        <w:pStyle w:val="Listaconvietas"/>
        <w:numPr>
          <w:ilvl w:val="0"/>
          <w:numId w:val="30"/>
        </w:numPr>
        <w:spacing w:after="240"/>
      </w:pPr>
      <w:r>
        <w:t>Realice las relaciones entre tablas por medio del campo Tour.</w:t>
      </w:r>
    </w:p>
    <w:p w:rsidR="006F5DE0" w:rsidRDefault="006F5DE0" w:rsidP="006F5DE0">
      <w:pPr>
        <w:pStyle w:val="Listaconvietas"/>
        <w:numPr>
          <w:ilvl w:val="0"/>
          <w:numId w:val="30"/>
        </w:numPr>
        <w:spacing w:after="240"/>
      </w:pPr>
      <w:r>
        <w:t>Agregue datos a las tablas de acuerdo a l</w:t>
      </w:r>
      <w:r w:rsidR="00471F8A">
        <w:t>a siguiente información</w:t>
      </w:r>
      <w:r>
        <w:t>:</w:t>
      </w:r>
    </w:p>
    <w:p w:rsidR="00955EF7" w:rsidRDefault="00955EF7" w:rsidP="00E41D42">
      <w:pPr>
        <w:keepNext/>
      </w:pPr>
      <w:r>
        <w:lastRenderedPageBreak/>
        <w:t>Turistas</w:t>
      </w:r>
    </w:p>
    <w:tbl>
      <w:tblPr>
        <w:tblStyle w:val="Sombreadoclaro-nfasis5"/>
        <w:tblW w:w="9180" w:type="dxa"/>
        <w:tblLook w:val="04A0" w:firstRow="1" w:lastRow="0" w:firstColumn="1" w:lastColumn="0" w:noHBand="0" w:noVBand="1"/>
      </w:tblPr>
      <w:tblGrid>
        <w:gridCol w:w="1094"/>
        <w:gridCol w:w="2842"/>
        <w:gridCol w:w="1275"/>
        <w:gridCol w:w="851"/>
        <w:gridCol w:w="1134"/>
        <w:gridCol w:w="850"/>
        <w:gridCol w:w="1134"/>
      </w:tblGrid>
      <w:tr w:rsidR="009B4C7E" w:rsidRPr="0070402D" w:rsidTr="009B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E41D42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Id Turista</w:t>
            </w:r>
          </w:p>
        </w:tc>
        <w:tc>
          <w:tcPr>
            <w:tcW w:w="2842" w:type="dxa"/>
          </w:tcPr>
          <w:p w:rsidR="009B4C7E" w:rsidRPr="0070402D" w:rsidRDefault="009B4C7E" w:rsidP="00E41D4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Nombre Completo</w:t>
            </w:r>
          </w:p>
        </w:tc>
        <w:tc>
          <w:tcPr>
            <w:tcW w:w="1275" w:type="dxa"/>
          </w:tcPr>
          <w:p w:rsidR="009B4C7E" w:rsidRPr="0070402D" w:rsidRDefault="009B4C7E" w:rsidP="00E41D4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CI</w:t>
            </w:r>
          </w:p>
        </w:tc>
        <w:tc>
          <w:tcPr>
            <w:tcW w:w="851" w:type="dxa"/>
          </w:tcPr>
          <w:p w:rsidR="009B4C7E" w:rsidRPr="0070402D" w:rsidRDefault="009B4C7E" w:rsidP="00E41D4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Edad</w:t>
            </w:r>
          </w:p>
        </w:tc>
        <w:tc>
          <w:tcPr>
            <w:tcW w:w="1134" w:type="dxa"/>
          </w:tcPr>
          <w:p w:rsidR="009B4C7E" w:rsidRDefault="009B4C7E" w:rsidP="00E41D4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Extranjero</w:t>
            </w:r>
          </w:p>
        </w:tc>
        <w:tc>
          <w:tcPr>
            <w:tcW w:w="850" w:type="dxa"/>
          </w:tcPr>
          <w:p w:rsidR="009B4C7E" w:rsidRDefault="009B4C7E" w:rsidP="00E41D4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134" w:type="dxa"/>
          </w:tcPr>
          <w:p w:rsidR="009B4C7E" w:rsidRDefault="00F65826" w:rsidP="00E41D4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</w:tr>
      <w:tr w:rsidR="009B4C7E" w:rsidTr="009B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102301</w:t>
            </w:r>
          </w:p>
        </w:tc>
        <w:tc>
          <w:tcPr>
            <w:tcW w:w="2842" w:type="dxa"/>
          </w:tcPr>
          <w:p w:rsidR="009B4C7E" w:rsidRDefault="009B4C7E" w:rsidP="009B4C7E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Jimena Román </w:t>
            </w:r>
            <w:proofErr w:type="spellStart"/>
            <w:r>
              <w:t>Leaño</w:t>
            </w:r>
            <w:proofErr w:type="spellEnd"/>
          </w:p>
        </w:tc>
        <w:tc>
          <w:tcPr>
            <w:tcW w:w="1275" w:type="dxa"/>
          </w:tcPr>
          <w:p w:rsidR="009B4C7E" w:rsidRDefault="009B4C7E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45618522</w:t>
            </w:r>
          </w:p>
        </w:tc>
        <w:tc>
          <w:tcPr>
            <w:tcW w:w="851" w:type="dxa"/>
          </w:tcPr>
          <w:p w:rsidR="009B4C7E" w:rsidRDefault="009B4C7E" w:rsidP="006F5DE0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134" w:type="dxa"/>
          </w:tcPr>
          <w:p w:rsidR="009B4C7E" w:rsidRDefault="009B4C7E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850" w:type="dxa"/>
          </w:tcPr>
          <w:p w:rsidR="009B4C7E" w:rsidRDefault="009B4C7E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:rsidR="009B4C7E" w:rsidRDefault="00F65826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</w:tr>
      <w:tr w:rsidR="009B4C7E" w:rsidTr="009B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102302</w:t>
            </w:r>
          </w:p>
        </w:tc>
        <w:tc>
          <w:tcPr>
            <w:tcW w:w="2842" w:type="dxa"/>
          </w:tcPr>
          <w:p w:rsidR="009B4C7E" w:rsidRDefault="009B4C7E" w:rsidP="009B4C7E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Rodríguez Borja</w:t>
            </w:r>
          </w:p>
        </w:tc>
        <w:tc>
          <w:tcPr>
            <w:tcW w:w="1275" w:type="dxa"/>
          </w:tcPr>
          <w:p w:rsidR="009B4C7E" w:rsidRDefault="009B4C7E" w:rsidP="009B4C7E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56323457</w:t>
            </w:r>
          </w:p>
        </w:tc>
        <w:tc>
          <w:tcPr>
            <w:tcW w:w="851" w:type="dxa"/>
          </w:tcPr>
          <w:p w:rsidR="009B4C7E" w:rsidRDefault="009B4C7E" w:rsidP="00F719C2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134" w:type="dxa"/>
          </w:tcPr>
          <w:p w:rsidR="009B4C7E" w:rsidRDefault="009B4C7E" w:rsidP="00F719C2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850" w:type="dxa"/>
          </w:tcPr>
          <w:p w:rsidR="009B4C7E" w:rsidRDefault="009B4C7E" w:rsidP="00F719C2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:rsidR="009B4C7E" w:rsidRDefault="00F65826" w:rsidP="00F719C2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</w:tr>
      <w:tr w:rsidR="009B4C7E" w:rsidTr="009B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102303</w:t>
            </w:r>
          </w:p>
        </w:tc>
        <w:tc>
          <w:tcPr>
            <w:tcW w:w="2842" w:type="dxa"/>
          </w:tcPr>
          <w:p w:rsidR="009B4C7E" w:rsidRDefault="009B4C7E" w:rsidP="009B4C7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Luisa Márquez Guevara</w:t>
            </w:r>
          </w:p>
        </w:tc>
        <w:tc>
          <w:tcPr>
            <w:tcW w:w="1275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34525433</w:t>
            </w:r>
          </w:p>
        </w:tc>
        <w:tc>
          <w:tcPr>
            <w:tcW w:w="851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34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0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9B4C7E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</w:p>
        </w:tc>
      </w:tr>
      <w:tr w:rsidR="009B4C7E" w:rsidTr="009B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102304</w:t>
            </w:r>
          </w:p>
        </w:tc>
        <w:tc>
          <w:tcPr>
            <w:tcW w:w="2842" w:type="dxa"/>
          </w:tcPr>
          <w:p w:rsidR="009B4C7E" w:rsidRDefault="009B2A8C" w:rsidP="009B4C7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Willbye</w:t>
            </w:r>
            <w:proofErr w:type="spellEnd"/>
            <w:r>
              <w:t xml:space="preserve"> </w:t>
            </w:r>
            <w:proofErr w:type="spellStart"/>
            <w:r>
              <w:t>Lemmang</w:t>
            </w:r>
            <w:proofErr w:type="spellEnd"/>
          </w:p>
        </w:tc>
        <w:tc>
          <w:tcPr>
            <w:tcW w:w="1275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23451244</w:t>
            </w:r>
          </w:p>
        </w:tc>
        <w:tc>
          <w:tcPr>
            <w:tcW w:w="851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34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850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:rsidR="009B4C7E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</w:tr>
      <w:tr w:rsidR="009B4C7E" w:rsidTr="009B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102305</w:t>
            </w:r>
          </w:p>
        </w:tc>
        <w:tc>
          <w:tcPr>
            <w:tcW w:w="2842" w:type="dxa"/>
          </w:tcPr>
          <w:p w:rsidR="009B4C7E" w:rsidRDefault="009B2A8C" w:rsidP="009B4C7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Silvia da Silva </w:t>
            </w:r>
            <w:proofErr w:type="spellStart"/>
            <w:r>
              <w:t>Mori</w:t>
            </w:r>
            <w:proofErr w:type="spellEnd"/>
          </w:p>
        </w:tc>
        <w:tc>
          <w:tcPr>
            <w:tcW w:w="1275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35124235</w:t>
            </w:r>
          </w:p>
        </w:tc>
        <w:tc>
          <w:tcPr>
            <w:tcW w:w="851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134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0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:rsidR="009B4C7E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9B4C7E" w:rsidTr="009B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102306</w:t>
            </w:r>
          </w:p>
        </w:tc>
        <w:tc>
          <w:tcPr>
            <w:tcW w:w="2842" w:type="dxa"/>
          </w:tcPr>
          <w:p w:rsidR="009B4C7E" w:rsidRDefault="009B2A8C" w:rsidP="009B4C7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Roberto Andrade Rojas</w:t>
            </w:r>
          </w:p>
        </w:tc>
        <w:tc>
          <w:tcPr>
            <w:tcW w:w="1275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36542346</w:t>
            </w:r>
          </w:p>
        </w:tc>
        <w:tc>
          <w:tcPr>
            <w:tcW w:w="851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134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0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:rsidR="009B4C7E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9B4C7E" w:rsidTr="009B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102307</w:t>
            </w:r>
          </w:p>
        </w:tc>
        <w:tc>
          <w:tcPr>
            <w:tcW w:w="2842" w:type="dxa"/>
          </w:tcPr>
          <w:p w:rsidR="009B4C7E" w:rsidRDefault="009B2A8C" w:rsidP="009B4C7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Karina Rodríguez Lazo</w:t>
            </w:r>
          </w:p>
        </w:tc>
        <w:tc>
          <w:tcPr>
            <w:tcW w:w="1275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13534563</w:t>
            </w:r>
          </w:p>
        </w:tc>
        <w:tc>
          <w:tcPr>
            <w:tcW w:w="851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0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:rsidR="009B4C7E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</w:tr>
      <w:tr w:rsidR="009B4C7E" w:rsidTr="009B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102308</w:t>
            </w:r>
          </w:p>
        </w:tc>
        <w:tc>
          <w:tcPr>
            <w:tcW w:w="2842" w:type="dxa"/>
          </w:tcPr>
          <w:p w:rsidR="009B4C7E" w:rsidRDefault="009B2A8C" w:rsidP="009B4C7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Giancarlo </w:t>
            </w:r>
            <w:proofErr w:type="spellStart"/>
            <w:r>
              <w:t>Chickendale</w:t>
            </w:r>
            <w:proofErr w:type="spellEnd"/>
          </w:p>
        </w:tc>
        <w:tc>
          <w:tcPr>
            <w:tcW w:w="1275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34523564</w:t>
            </w:r>
          </w:p>
        </w:tc>
        <w:tc>
          <w:tcPr>
            <w:tcW w:w="851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850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:rsidR="009B4C7E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</w:t>
            </w:r>
          </w:p>
        </w:tc>
      </w:tr>
      <w:tr w:rsidR="009B4C7E" w:rsidTr="009B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102309</w:t>
            </w:r>
          </w:p>
        </w:tc>
        <w:tc>
          <w:tcPr>
            <w:tcW w:w="2842" w:type="dxa"/>
          </w:tcPr>
          <w:p w:rsidR="009B4C7E" w:rsidRDefault="009B2A8C" w:rsidP="009B4C7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María Anita León de Toledo</w:t>
            </w:r>
          </w:p>
        </w:tc>
        <w:tc>
          <w:tcPr>
            <w:tcW w:w="1275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25647915</w:t>
            </w:r>
          </w:p>
        </w:tc>
        <w:tc>
          <w:tcPr>
            <w:tcW w:w="851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134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0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:rsidR="009B4C7E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9B4C7E" w:rsidTr="009B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102310</w:t>
            </w:r>
          </w:p>
        </w:tc>
        <w:tc>
          <w:tcPr>
            <w:tcW w:w="2842" w:type="dxa"/>
          </w:tcPr>
          <w:p w:rsidR="009B4C7E" w:rsidRDefault="00955EF7" w:rsidP="009B4C7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Marco Aurelio Terán Villa</w:t>
            </w:r>
          </w:p>
        </w:tc>
        <w:tc>
          <w:tcPr>
            <w:tcW w:w="1275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84651451</w:t>
            </w:r>
          </w:p>
        </w:tc>
        <w:tc>
          <w:tcPr>
            <w:tcW w:w="851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134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0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34" w:type="dxa"/>
          </w:tcPr>
          <w:p w:rsidR="009B4C7E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</w:tr>
      <w:tr w:rsidR="009B4C7E" w:rsidTr="009B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102311</w:t>
            </w:r>
          </w:p>
        </w:tc>
        <w:tc>
          <w:tcPr>
            <w:tcW w:w="2842" w:type="dxa"/>
          </w:tcPr>
          <w:p w:rsidR="009B4C7E" w:rsidRDefault="00955EF7" w:rsidP="009B4C7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Gilberto Santamaría Soto</w:t>
            </w:r>
          </w:p>
        </w:tc>
        <w:tc>
          <w:tcPr>
            <w:tcW w:w="1275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86779123</w:t>
            </w:r>
          </w:p>
        </w:tc>
        <w:tc>
          <w:tcPr>
            <w:tcW w:w="851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34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850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:rsidR="009B4C7E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203</w:t>
            </w:r>
          </w:p>
        </w:tc>
      </w:tr>
      <w:tr w:rsidR="009B4C7E" w:rsidTr="009B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102312</w:t>
            </w:r>
          </w:p>
        </w:tc>
        <w:tc>
          <w:tcPr>
            <w:tcW w:w="2842" w:type="dxa"/>
          </w:tcPr>
          <w:p w:rsidR="009B4C7E" w:rsidRDefault="00955EF7" w:rsidP="009B4C7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María del Carpio Paredes</w:t>
            </w:r>
          </w:p>
        </w:tc>
        <w:tc>
          <w:tcPr>
            <w:tcW w:w="1275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53489778</w:t>
            </w:r>
          </w:p>
        </w:tc>
        <w:tc>
          <w:tcPr>
            <w:tcW w:w="851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34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50" w:type="dxa"/>
          </w:tcPr>
          <w:p w:rsidR="009B4C7E" w:rsidRDefault="009B4C7E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:rsidR="009B4C7E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</w:tr>
      <w:tr w:rsidR="009B4C7E" w:rsidTr="009B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B4C7E" w:rsidRPr="0070402D" w:rsidRDefault="009B4C7E" w:rsidP="00F719C2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102313</w:t>
            </w:r>
          </w:p>
        </w:tc>
        <w:tc>
          <w:tcPr>
            <w:tcW w:w="2842" w:type="dxa"/>
          </w:tcPr>
          <w:p w:rsidR="009B4C7E" w:rsidRDefault="00955EF7" w:rsidP="009B4C7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Ferdinanda</w:t>
            </w:r>
            <w:proofErr w:type="spellEnd"/>
            <w:r>
              <w:t xml:space="preserve"> </w:t>
            </w:r>
            <w:proofErr w:type="spellStart"/>
            <w:r>
              <w:t>Scetti</w:t>
            </w:r>
            <w:proofErr w:type="spellEnd"/>
            <w:r>
              <w:t xml:space="preserve"> </w:t>
            </w:r>
            <w:proofErr w:type="spellStart"/>
            <w:r>
              <w:t>Bohn</w:t>
            </w:r>
            <w:proofErr w:type="spellEnd"/>
          </w:p>
        </w:tc>
        <w:tc>
          <w:tcPr>
            <w:tcW w:w="1275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37479004</w:t>
            </w:r>
          </w:p>
        </w:tc>
        <w:tc>
          <w:tcPr>
            <w:tcW w:w="851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134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850" w:type="dxa"/>
          </w:tcPr>
          <w:p w:rsidR="009B4C7E" w:rsidRDefault="009B4C7E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9B4C7E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</w:tbl>
    <w:p w:rsidR="006F5DE0" w:rsidRDefault="00F719C2" w:rsidP="003E67E1">
      <w:r>
        <w:t>*Añada 20 registros más</w:t>
      </w:r>
    </w:p>
    <w:p w:rsidR="00955EF7" w:rsidRDefault="00955EF7" w:rsidP="00061975">
      <w:pPr>
        <w:keepNext/>
      </w:pPr>
      <w:r>
        <w:t>Tours</w:t>
      </w:r>
    </w:p>
    <w:tbl>
      <w:tblPr>
        <w:tblStyle w:val="Sombreadoclaro-nfasis5"/>
        <w:tblW w:w="6237" w:type="dxa"/>
        <w:tblLook w:val="04A0" w:firstRow="1" w:lastRow="0" w:firstColumn="1" w:lastColumn="0" w:noHBand="0" w:noVBand="1"/>
      </w:tblPr>
      <w:tblGrid>
        <w:gridCol w:w="992"/>
        <w:gridCol w:w="1134"/>
        <w:gridCol w:w="1134"/>
        <w:gridCol w:w="1488"/>
        <w:gridCol w:w="1489"/>
      </w:tblGrid>
      <w:tr w:rsidR="00F65826" w:rsidRPr="0070402D" w:rsidTr="00F65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65826" w:rsidRPr="0070402D" w:rsidRDefault="00F65826" w:rsidP="00061975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1134" w:type="dxa"/>
          </w:tcPr>
          <w:p w:rsidR="00F65826" w:rsidRPr="0070402D" w:rsidRDefault="00F65826" w:rsidP="00F37FE0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Tour</w:t>
            </w:r>
          </w:p>
        </w:tc>
        <w:tc>
          <w:tcPr>
            <w:tcW w:w="1134" w:type="dxa"/>
          </w:tcPr>
          <w:p w:rsidR="00F65826" w:rsidRPr="0070402D" w:rsidRDefault="00F65826" w:rsidP="00061975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488" w:type="dxa"/>
          </w:tcPr>
          <w:p w:rsidR="00F65826" w:rsidRPr="0070402D" w:rsidRDefault="00F65826" w:rsidP="00061975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Transporte</w:t>
            </w:r>
          </w:p>
        </w:tc>
        <w:tc>
          <w:tcPr>
            <w:tcW w:w="1489" w:type="dxa"/>
          </w:tcPr>
          <w:p w:rsidR="00F65826" w:rsidRDefault="00F65826" w:rsidP="00061975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Estadía</w:t>
            </w:r>
          </w:p>
        </w:tc>
      </w:tr>
      <w:tr w:rsidR="00F65826" w:rsidTr="00F65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65826" w:rsidRPr="00F65826" w:rsidRDefault="00F65826" w:rsidP="00927026">
            <w:pPr>
              <w:keepNext/>
              <w:spacing w:after="0"/>
              <w:jc w:val="center"/>
              <w:rPr>
                <w:b w:val="0"/>
              </w:rPr>
            </w:pPr>
            <w:r w:rsidRPr="00F65826">
              <w:rPr>
                <w:b w:val="0"/>
              </w:rPr>
              <w:t>101</w:t>
            </w:r>
          </w:p>
        </w:tc>
        <w:tc>
          <w:tcPr>
            <w:tcW w:w="1134" w:type="dxa"/>
          </w:tcPr>
          <w:p w:rsidR="00F65826" w:rsidRPr="0070402D" w:rsidRDefault="00F65826" w:rsidP="00F37FE0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Miami</w:t>
            </w:r>
          </w:p>
        </w:tc>
        <w:tc>
          <w:tcPr>
            <w:tcW w:w="1134" w:type="dxa"/>
          </w:tcPr>
          <w:p w:rsidR="00F65826" w:rsidRDefault="00F65826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8" w:type="dxa"/>
          </w:tcPr>
          <w:p w:rsidR="00F65826" w:rsidRDefault="00F65826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489" w:type="dxa"/>
          </w:tcPr>
          <w:p w:rsidR="00F65826" w:rsidRDefault="00F65826" w:rsidP="00F719C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F65826" w:rsidTr="00F65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65826" w:rsidRPr="00F65826" w:rsidRDefault="00F65826" w:rsidP="00927026">
            <w:pPr>
              <w:keepNext/>
              <w:spacing w:after="0"/>
              <w:jc w:val="center"/>
              <w:rPr>
                <w:b w:val="0"/>
              </w:rPr>
            </w:pPr>
            <w:r w:rsidRPr="00F65826">
              <w:rPr>
                <w:b w:val="0"/>
              </w:rPr>
              <w:t>102</w:t>
            </w:r>
          </w:p>
        </w:tc>
        <w:tc>
          <w:tcPr>
            <w:tcW w:w="1134" w:type="dxa"/>
          </w:tcPr>
          <w:p w:rsidR="00F65826" w:rsidRPr="0070402D" w:rsidRDefault="00F65826" w:rsidP="00F37FE0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Cuzco</w:t>
            </w:r>
          </w:p>
        </w:tc>
        <w:tc>
          <w:tcPr>
            <w:tcW w:w="1134" w:type="dxa"/>
          </w:tcPr>
          <w:p w:rsidR="00F65826" w:rsidRDefault="00F65826" w:rsidP="00D837E9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8" w:type="dxa"/>
          </w:tcPr>
          <w:p w:rsidR="00F65826" w:rsidRDefault="00F65826" w:rsidP="00F719C2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489" w:type="dxa"/>
          </w:tcPr>
          <w:p w:rsidR="00F65826" w:rsidRDefault="00F65826" w:rsidP="00F719C2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</w:tr>
      <w:tr w:rsidR="00F65826" w:rsidTr="00F65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65826" w:rsidRPr="00F65826" w:rsidRDefault="00F65826" w:rsidP="00927026">
            <w:pPr>
              <w:spacing w:after="0"/>
              <w:jc w:val="center"/>
              <w:rPr>
                <w:b w:val="0"/>
              </w:rPr>
            </w:pPr>
            <w:r w:rsidRPr="00F65826">
              <w:rPr>
                <w:b w:val="0"/>
              </w:rPr>
              <w:t>103</w:t>
            </w:r>
          </w:p>
        </w:tc>
        <w:tc>
          <w:tcPr>
            <w:tcW w:w="1134" w:type="dxa"/>
          </w:tcPr>
          <w:p w:rsidR="00F65826" w:rsidRPr="0070402D" w:rsidRDefault="00F65826" w:rsidP="00F37FE0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Caribe</w:t>
            </w:r>
          </w:p>
        </w:tc>
        <w:tc>
          <w:tcPr>
            <w:tcW w:w="1134" w:type="dxa"/>
          </w:tcPr>
          <w:p w:rsidR="00F65826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8" w:type="dxa"/>
          </w:tcPr>
          <w:p w:rsidR="00F65826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489" w:type="dxa"/>
          </w:tcPr>
          <w:p w:rsidR="00F65826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</w:tr>
      <w:tr w:rsidR="00F65826" w:rsidTr="00F65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65826" w:rsidRPr="00F65826" w:rsidRDefault="00F65826" w:rsidP="00927026">
            <w:pPr>
              <w:spacing w:after="0"/>
              <w:jc w:val="center"/>
              <w:rPr>
                <w:b w:val="0"/>
              </w:rPr>
            </w:pPr>
            <w:r w:rsidRPr="00F65826">
              <w:rPr>
                <w:b w:val="0"/>
              </w:rPr>
              <w:t>104</w:t>
            </w:r>
          </w:p>
        </w:tc>
        <w:tc>
          <w:tcPr>
            <w:tcW w:w="1134" w:type="dxa"/>
          </w:tcPr>
          <w:p w:rsidR="00F65826" w:rsidRPr="0070402D" w:rsidRDefault="00F65826" w:rsidP="00F37FE0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Tiwanacu</w:t>
            </w:r>
            <w:proofErr w:type="spellEnd"/>
          </w:p>
        </w:tc>
        <w:tc>
          <w:tcPr>
            <w:tcW w:w="1134" w:type="dxa"/>
          </w:tcPr>
          <w:p w:rsidR="00F65826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8" w:type="dxa"/>
          </w:tcPr>
          <w:p w:rsidR="00F65826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489" w:type="dxa"/>
          </w:tcPr>
          <w:p w:rsidR="00F65826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F65826" w:rsidTr="00F65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65826" w:rsidRPr="00F65826" w:rsidRDefault="00F65826" w:rsidP="00927026">
            <w:pPr>
              <w:spacing w:after="0"/>
              <w:jc w:val="center"/>
              <w:rPr>
                <w:b w:val="0"/>
              </w:rPr>
            </w:pPr>
            <w:r w:rsidRPr="00F65826">
              <w:rPr>
                <w:b w:val="0"/>
              </w:rPr>
              <w:t>201</w:t>
            </w:r>
          </w:p>
        </w:tc>
        <w:tc>
          <w:tcPr>
            <w:tcW w:w="1134" w:type="dxa"/>
          </w:tcPr>
          <w:p w:rsidR="00F65826" w:rsidRPr="0070402D" w:rsidRDefault="00F65826" w:rsidP="00F37FE0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Miami</w:t>
            </w:r>
          </w:p>
        </w:tc>
        <w:tc>
          <w:tcPr>
            <w:tcW w:w="1134" w:type="dxa"/>
          </w:tcPr>
          <w:p w:rsidR="00F65826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88" w:type="dxa"/>
          </w:tcPr>
          <w:p w:rsidR="00F65826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489" w:type="dxa"/>
          </w:tcPr>
          <w:p w:rsidR="00F65826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</w:tr>
      <w:tr w:rsidR="00F65826" w:rsidTr="00F65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65826" w:rsidRPr="00F65826" w:rsidRDefault="00F65826" w:rsidP="00927026">
            <w:pPr>
              <w:spacing w:after="0"/>
              <w:jc w:val="center"/>
              <w:rPr>
                <w:b w:val="0"/>
              </w:rPr>
            </w:pPr>
            <w:r w:rsidRPr="00F65826">
              <w:rPr>
                <w:b w:val="0"/>
              </w:rPr>
              <w:t>202</w:t>
            </w:r>
          </w:p>
        </w:tc>
        <w:tc>
          <w:tcPr>
            <w:tcW w:w="1134" w:type="dxa"/>
          </w:tcPr>
          <w:p w:rsidR="00F65826" w:rsidRPr="0070402D" w:rsidRDefault="00F65826" w:rsidP="00F37FE0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Cuzco</w:t>
            </w:r>
          </w:p>
        </w:tc>
        <w:tc>
          <w:tcPr>
            <w:tcW w:w="1134" w:type="dxa"/>
          </w:tcPr>
          <w:p w:rsidR="00F65826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88" w:type="dxa"/>
          </w:tcPr>
          <w:p w:rsidR="00F65826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</w:t>
            </w:r>
          </w:p>
        </w:tc>
        <w:tc>
          <w:tcPr>
            <w:tcW w:w="1489" w:type="dxa"/>
          </w:tcPr>
          <w:p w:rsidR="00F65826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</w:t>
            </w:r>
          </w:p>
        </w:tc>
      </w:tr>
      <w:tr w:rsidR="00F65826" w:rsidTr="00F65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65826" w:rsidRPr="00F65826" w:rsidRDefault="00F65826" w:rsidP="00927026">
            <w:pPr>
              <w:spacing w:after="0"/>
              <w:jc w:val="center"/>
              <w:rPr>
                <w:b w:val="0"/>
              </w:rPr>
            </w:pPr>
            <w:r w:rsidRPr="00F65826">
              <w:rPr>
                <w:b w:val="0"/>
              </w:rPr>
              <w:t>203</w:t>
            </w:r>
          </w:p>
        </w:tc>
        <w:tc>
          <w:tcPr>
            <w:tcW w:w="1134" w:type="dxa"/>
          </w:tcPr>
          <w:p w:rsidR="00F65826" w:rsidRPr="0070402D" w:rsidRDefault="00F65826" w:rsidP="00F37FE0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Caribe</w:t>
            </w:r>
          </w:p>
        </w:tc>
        <w:tc>
          <w:tcPr>
            <w:tcW w:w="1134" w:type="dxa"/>
          </w:tcPr>
          <w:p w:rsidR="00F65826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88" w:type="dxa"/>
          </w:tcPr>
          <w:p w:rsidR="00F65826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</w:t>
            </w:r>
          </w:p>
        </w:tc>
        <w:tc>
          <w:tcPr>
            <w:tcW w:w="1489" w:type="dxa"/>
          </w:tcPr>
          <w:p w:rsidR="00F65826" w:rsidRDefault="00F65826" w:rsidP="00F719C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F65826" w:rsidTr="00F65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65826" w:rsidRPr="00F65826" w:rsidRDefault="00F65826" w:rsidP="00927026">
            <w:pPr>
              <w:spacing w:after="0"/>
              <w:jc w:val="center"/>
              <w:rPr>
                <w:b w:val="0"/>
              </w:rPr>
            </w:pPr>
            <w:r w:rsidRPr="00F65826">
              <w:rPr>
                <w:b w:val="0"/>
              </w:rPr>
              <w:t>204</w:t>
            </w:r>
          </w:p>
        </w:tc>
        <w:tc>
          <w:tcPr>
            <w:tcW w:w="1134" w:type="dxa"/>
          </w:tcPr>
          <w:p w:rsidR="00F65826" w:rsidRPr="0070402D" w:rsidRDefault="00F65826" w:rsidP="00F37FE0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Tiwanacu</w:t>
            </w:r>
            <w:proofErr w:type="spellEnd"/>
          </w:p>
        </w:tc>
        <w:tc>
          <w:tcPr>
            <w:tcW w:w="1134" w:type="dxa"/>
          </w:tcPr>
          <w:p w:rsidR="00F65826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88" w:type="dxa"/>
          </w:tcPr>
          <w:p w:rsidR="00F65826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489" w:type="dxa"/>
          </w:tcPr>
          <w:p w:rsidR="00F65826" w:rsidRDefault="00F65826" w:rsidP="00F719C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</w:tbl>
    <w:p w:rsidR="00955EF7" w:rsidRDefault="00F719C2" w:rsidP="003E67E1">
      <w:r>
        <w:t xml:space="preserve">*Ingrese 4 </w:t>
      </w:r>
      <w:r w:rsidR="004B5E25">
        <w:t xml:space="preserve">tours </w:t>
      </w:r>
      <w:r>
        <w:t>más</w:t>
      </w:r>
    </w:p>
    <w:p w:rsidR="004B5E25" w:rsidRDefault="004B5E25" w:rsidP="003E67E1">
      <w:pPr>
        <w:pStyle w:val="Listaconvietas"/>
        <w:numPr>
          <w:ilvl w:val="0"/>
          <w:numId w:val="30"/>
        </w:numPr>
        <w:spacing w:after="240"/>
      </w:pPr>
      <w:r>
        <w:t>Realice las siguientes consultas:</w:t>
      </w:r>
    </w:p>
    <w:p w:rsidR="003E67E1" w:rsidRDefault="00F719C2" w:rsidP="004B5E25">
      <w:pPr>
        <w:pStyle w:val="Listaconvietas"/>
        <w:numPr>
          <w:ilvl w:val="0"/>
          <w:numId w:val="32"/>
        </w:numPr>
        <w:spacing w:after="240"/>
      </w:pPr>
      <w:r>
        <w:t>Consultar mostrando el Id Turista, Nombres y Apellidos de los turistas que viajan al Caribe en orden alfabético</w:t>
      </w:r>
    </w:p>
    <w:p w:rsidR="003E67E1" w:rsidRDefault="00F719C2" w:rsidP="004B5E25">
      <w:pPr>
        <w:pStyle w:val="Listaconvietas"/>
        <w:numPr>
          <w:ilvl w:val="0"/>
          <w:numId w:val="32"/>
        </w:numPr>
        <w:spacing w:after="240"/>
      </w:pPr>
      <w:r>
        <w:t>Mostrar los turistas que tienen entre 21 y 40 años</w:t>
      </w:r>
    </w:p>
    <w:p w:rsidR="003E67E1" w:rsidRDefault="00F719C2" w:rsidP="004B5E25">
      <w:pPr>
        <w:pStyle w:val="Listaconvietas"/>
        <w:numPr>
          <w:ilvl w:val="0"/>
          <w:numId w:val="32"/>
        </w:numPr>
        <w:spacing w:after="240"/>
      </w:pPr>
      <w:r>
        <w:t>Mostrar los turistas que viajan a Miami o el Caribe durante 3 días</w:t>
      </w:r>
    </w:p>
    <w:p w:rsidR="004B5E25" w:rsidRDefault="004B5E25" w:rsidP="004B5E25">
      <w:pPr>
        <w:pStyle w:val="Listaconvietas"/>
        <w:numPr>
          <w:ilvl w:val="0"/>
          <w:numId w:val="32"/>
        </w:numPr>
        <w:spacing w:after="240"/>
      </w:pPr>
      <w:r>
        <w:t xml:space="preserve">Confeccione una lista de turistas extranjeros que viajan a </w:t>
      </w:r>
      <w:proofErr w:type="spellStart"/>
      <w:r>
        <w:t>Tiwanacu</w:t>
      </w:r>
      <w:proofErr w:type="spellEnd"/>
    </w:p>
    <w:p w:rsidR="00061975" w:rsidRDefault="00061975" w:rsidP="00061975">
      <w:pPr>
        <w:pStyle w:val="Listaconvietas"/>
        <w:numPr>
          <w:ilvl w:val="0"/>
          <w:numId w:val="0"/>
        </w:numPr>
        <w:spacing w:after="240"/>
        <w:ind w:left="720"/>
      </w:pPr>
    </w:p>
    <w:p w:rsidR="00061975" w:rsidRDefault="00061975" w:rsidP="00061975">
      <w:pPr>
        <w:pStyle w:val="Listaconvietas"/>
        <w:numPr>
          <w:ilvl w:val="0"/>
          <w:numId w:val="30"/>
        </w:numPr>
        <w:spacing w:after="240"/>
      </w:pPr>
      <w:r>
        <w:t>Cree un formulario para cada tabla.</w:t>
      </w:r>
    </w:p>
    <w:p w:rsidR="00061975" w:rsidRDefault="00061975" w:rsidP="00061975">
      <w:pPr>
        <w:pStyle w:val="Listaconvietas"/>
        <w:numPr>
          <w:ilvl w:val="0"/>
          <w:numId w:val="30"/>
        </w:numPr>
        <w:spacing w:after="240"/>
      </w:pPr>
      <w:r>
        <w:t>Cree un reporte por cada consulta.</w:t>
      </w:r>
    </w:p>
    <w:p w:rsidR="00061975" w:rsidRDefault="00061975" w:rsidP="00061975">
      <w:pPr>
        <w:pStyle w:val="Listaconvietas"/>
        <w:numPr>
          <w:ilvl w:val="0"/>
          <w:numId w:val="0"/>
        </w:numPr>
        <w:spacing w:after="240"/>
        <w:ind w:left="720"/>
      </w:pPr>
    </w:p>
    <w:p w:rsidR="009D5F11" w:rsidRDefault="009D5F11" w:rsidP="009D5F11">
      <w:pPr>
        <w:pStyle w:val="Ttulo2"/>
      </w:pPr>
      <w:r>
        <w:t>INSTITUTO DE COMPUTACION</w:t>
      </w:r>
    </w:p>
    <w:p w:rsidR="00061975" w:rsidRPr="00061975" w:rsidRDefault="00061975" w:rsidP="00061975"/>
    <w:p w:rsidR="004B5E25" w:rsidRDefault="004B5E25" w:rsidP="004B5E25">
      <w:pPr>
        <w:pStyle w:val="Listaconvietas"/>
        <w:numPr>
          <w:ilvl w:val="0"/>
          <w:numId w:val="30"/>
        </w:numPr>
      </w:pPr>
      <w:r>
        <w:t>Cree una base de datos nueva con el nombre: “Instituto Microchip”</w:t>
      </w:r>
    </w:p>
    <w:p w:rsidR="004B5E25" w:rsidRDefault="009276A1" w:rsidP="004B5E25">
      <w:pPr>
        <w:pStyle w:val="Listaconvietas"/>
        <w:numPr>
          <w:ilvl w:val="0"/>
          <w:numId w:val="30"/>
        </w:numPr>
        <w:spacing w:after="240"/>
      </w:pPr>
      <w:r>
        <w:t xml:space="preserve">Cree </w:t>
      </w:r>
      <w:r w:rsidR="004B5E25">
        <w:t>la siguiente tabla:</w:t>
      </w:r>
      <w:bookmarkStart w:id="0" w:name="_GoBack"/>
      <w:bookmarkEnd w:id="0"/>
    </w:p>
    <w:p w:rsidR="004B5E25" w:rsidRDefault="004B5E25" w:rsidP="004B5E25">
      <w:pPr>
        <w:keepNext/>
      </w:pPr>
      <w:r>
        <w:lastRenderedPageBreak/>
        <w:t>Tabla: Estudiante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302"/>
        <w:gridCol w:w="1507"/>
        <w:gridCol w:w="1828"/>
        <w:gridCol w:w="3574"/>
      </w:tblGrid>
      <w:tr w:rsidR="004B5E25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B5E25" w:rsidRPr="0070402D" w:rsidRDefault="004B5E25" w:rsidP="00BA6CFB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4B5E25" w:rsidRPr="0070402D" w:rsidRDefault="004B5E25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28" w:type="dxa"/>
          </w:tcPr>
          <w:p w:rsidR="004B5E25" w:rsidRPr="0070402D" w:rsidRDefault="004B5E25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3574" w:type="dxa"/>
          </w:tcPr>
          <w:p w:rsidR="004B5E25" w:rsidRPr="0070402D" w:rsidRDefault="004B5E25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4B5E25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B5E25" w:rsidRPr="0070402D" w:rsidRDefault="004B5E25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Matrícula</w:t>
            </w:r>
          </w:p>
        </w:tc>
        <w:tc>
          <w:tcPr>
            <w:tcW w:w="1507" w:type="dxa"/>
          </w:tcPr>
          <w:p w:rsidR="004B5E25" w:rsidRDefault="004B5E25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828" w:type="dxa"/>
          </w:tcPr>
          <w:p w:rsidR="004B5E25" w:rsidRDefault="004B5E25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4" w:type="dxa"/>
          </w:tcPr>
          <w:p w:rsidR="004B5E25" w:rsidRDefault="004B5E25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4B5E25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B5E25" w:rsidRPr="0070402D" w:rsidRDefault="004B5E25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Apellidos</w:t>
            </w:r>
          </w:p>
        </w:tc>
        <w:tc>
          <w:tcPr>
            <w:tcW w:w="1507" w:type="dxa"/>
          </w:tcPr>
          <w:p w:rsidR="004B5E25" w:rsidRDefault="004B5E25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4B5E25" w:rsidRDefault="004B5E25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74" w:type="dxa"/>
          </w:tcPr>
          <w:p w:rsidR="004B5E25" w:rsidRDefault="004B5E25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E25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B5E25" w:rsidRPr="0070402D" w:rsidRDefault="004B5E25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Nombres</w:t>
            </w:r>
          </w:p>
        </w:tc>
        <w:tc>
          <w:tcPr>
            <w:tcW w:w="1507" w:type="dxa"/>
          </w:tcPr>
          <w:p w:rsidR="004B5E25" w:rsidRDefault="004B5E25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4B5E25" w:rsidRDefault="004B5E25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74" w:type="dxa"/>
          </w:tcPr>
          <w:p w:rsidR="004B5E25" w:rsidRDefault="004B5E25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5E25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B5E25" w:rsidRPr="0070402D" w:rsidRDefault="004B5E25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Sexo</w:t>
            </w:r>
          </w:p>
        </w:tc>
        <w:tc>
          <w:tcPr>
            <w:tcW w:w="1507" w:type="dxa"/>
          </w:tcPr>
          <w:p w:rsidR="004B5E25" w:rsidRDefault="004B5E25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4B5E25" w:rsidRDefault="004B5E25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74" w:type="dxa"/>
          </w:tcPr>
          <w:p w:rsidR="004B5E25" w:rsidRDefault="004B5E25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E25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B5E25" w:rsidRDefault="004B5E25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Edad</w:t>
            </w:r>
          </w:p>
        </w:tc>
        <w:tc>
          <w:tcPr>
            <w:tcW w:w="1507" w:type="dxa"/>
          </w:tcPr>
          <w:p w:rsidR="004B5E25" w:rsidRDefault="004B5E25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28" w:type="dxa"/>
          </w:tcPr>
          <w:p w:rsidR="004B5E25" w:rsidRDefault="004B5E25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3574" w:type="dxa"/>
          </w:tcPr>
          <w:p w:rsidR="004B5E25" w:rsidRDefault="004B5E25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5E25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4B5E25" w:rsidRDefault="004B5E25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Curso</w:t>
            </w:r>
          </w:p>
        </w:tc>
        <w:tc>
          <w:tcPr>
            <w:tcW w:w="1507" w:type="dxa"/>
          </w:tcPr>
          <w:p w:rsidR="004B5E25" w:rsidRDefault="004B5E25" w:rsidP="004B5E2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28" w:type="dxa"/>
          </w:tcPr>
          <w:p w:rsidR="004B5E25" w:rsidRDefault="004B5E25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574" w:type="dxa"/>
          </w:tcPr>
          <w:p w:rsidR="004B5E25" w:rsidRDefault="004B5E25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92A" w:rsidRDefault="0001592A" w:rsidP="0001592A">
      <w:pPr>
        <w:pStyle w:val="Listaconvietas"/>
        <w:numPr>
          <w:ilvl w:val="0"/>
          <w:numId w:val="0"/>
        </w:numPr>
        <w:spacing w:after="240"/>
        <w:ind w:left="360"/>
      </w:pPr>
    </w:p>
    <w:p w:rsidR="0001592A" w:rsidRDefault="0001592A" w:rsidP="0001592A">
      <w:pPr>
        <w:pStyle w:val="Listaconvietas"/>
        <w:numPr>
          <w:ilvl w:val="0"/>
          <w:numId w:val="30"/>
        </w:numPr>
        <w:spacing w:after="240"/>
      </w:pPr>
      <w:r>
        <w:t>Agregue datos a la tabla de acuerdo a la siguiente información:</w:t>
      </w:r>
    </w:p>
    <w:tbl>
      <w:tblPr>
        <w:tblStyle w:val="Sombreadoclaro-nfasis5"/>
        <w:tblW w:w="8330" w:type="dxa"/>
        <w:tblLook w:val="04A0" w:firstRow="1" w:lastRow="0" w:firstColumn="1" w:lastColumn="0" w:noHBand="0" w:noVBand="1"/>
      </w:tblPr>
      <w:tblGrid>
        <w:gridCol w:w="1094"/>
        <w:gridCol w:w="4202"/>
        <w:gridCol w:w="624"/>
        <w:gridCol w:w="1134"/>
        <w:gridCol w:w="1276"/>
      </w:tblGrid>
      <w:tr w:rsidR="009276A1" w:rsidRPr="0070402D" w:rsidTr="0092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Matrícula</w:t>
            </w:r>
          </w:p>
        </w:tc>
        <w:tc>
          <w:tcPr>
            <w:tcW w:w="4202" w:type="dxa"/>
          </w:tcPr>
          <w:p w:rsidR="009276A1" w:rsidRPr="0070402D" w:rsidRDefault="009276A1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Nombre Completo</w:t>
            </w:r>
          </w:p>
        </w:tc>
        <w:tc>
          <w:tcPr>
            <w:tcW w:w="624" w:type="dxa"/>
          </w:tcPr>
          <w:p w:rsidR="009276A1" w:rsidRDefault="009276A1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Sexo</w:t>
            </w:r>
          </w:p>
        </w:tc>
        <w:tc>
          <w:tcPr>
            <w:tcW w:w="1134" w:type="dxa"/>
          </w:tcPr>
          <w:p w:rsidR="009276A1" w:rsidRPr="0070402D" w:rsidRDefault="009276A1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Edad</w:t>
            </w:r>
          </w:p>
        </w:tc>
        <w:tc>
          <w:tcPr>
            <w:tcW w:w="1276" w:type="dxa"/>
          </w:tcPr>
          <w:p w:rsidR="009276A1" w:rsidRDefault="009276A1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Curso</w:t>
            </w:r>
          </w:p>
        </w:tc>
      </w:tr>
      <w:tr w:rsidR="009276A1" w:rsidTr="009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4202" w:type="dxa"/>
          </w:tcPr>
          <w:p w:rsidR="009276A1" w:rsidRDefault="009276A1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Amalia María Fernández Torres</w:t>
            </w:r>
          </w:p>
        </w:tc>
        <w:tc>
          <w:tcPr>
            <w:tcW w:w="624" w:type="dxa"/>
          </w:tcPr>
          <w:p w:rsidR="009276A1" w:rsidRDefault="009276A1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4" w:type="dxa"/>
          </w:tcPr>
          <w:p w:rsidR="009276A1" w:rsidRDefault="009276A1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9276A1" w:rsidRDefault="009276A1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</w:t>
            </w:r>
          </w:p>
        </w:tc>
      </w:tr>
      <w:tr w:rsidR="009276A1" w:rsidTr="009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4202" w:type="dxa"/>
          </w:tcPr>
          <w:p w:rsidR="009276A1" w:rsidRDefault="009276A1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Rosario Lucía Céspedes Martínez</w:t>
            </w:r>
          </w:p>
        </w:tc>
        <w:tc>
          <w:tcPr>
            <w:tcW w:w="624" w:type="dxa"/>
          </w:tcPr>
          <w:p w:rsidR="009276A1" w:rsidRDefault="009276A1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4" w:type="dxa"/>
          </w:tcPr>
          <w:p w:rsidR="009276A1" w:rsidRDefault="009276A1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6" w:type="dxa"/>
          </w:tcPr>
          <w:p w:rsidR="009276A1" w:rsidRDefault="009276A1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</w:t>
            </w:r>
          </w:p>
        </w:tc>
      </w:tr>
      <w:tr w:rsidR="009276A1" w:rsidTr="009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4202" w:type="dxa"/>
          </w:tcPr>
          <w:p w:rsidR="009276A1" w:rsidRDefault="009276A1" w:rsidP="009276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Carmen Zavaleta Arauca</w:t>
            </w:r>
          </w:p>
        </w:tc>
        <w:tc>
          <w:tcPr>
            <w:tcW w:w="624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4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9276A1" w:rsidTr="009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4202" w:type="dxa"/>
          </w:tcPr>
          <w:p w:rsidR="009276A1" w:rsidRDefault="009276A1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Rocío María Ferrer Lima</w:t>
            </w:r>
          </w:p>
        </w:tc>
        <w:tc>
          <w:tcPr>
            <w:tcW w:w="624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4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76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</w:t>
            </w:r>
          </w:p>
        </w:tc>
      </w:tr>
      <w:tr w:rsidR="009276A1" w:rsidTr="009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4202" w:type="dxa"/>
          </w:tcPr>
          <w:p w:rsidR="009276A1" w:rsidRDefault="009276A1" w:rsidP="009276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 Martín Perales Lizarazu</w:t>
            </w:r>
          </w:p>
        </w:tc>
        <w:tc>
          <w:tcPr>
            <w:tcW w:w="624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34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9276A1" w:rsidTr="009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4202" w:type="dxa"/>
          </w:tcPr>
          <w:p w:rsidR="009276A1" w:rsidRDefault="009276A1" w:rsidP="009276A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Bernardo Martín Carmona Montalván</w:t>
            </w:r>
          </w:p>
        </w:tc>
        <w:tc>
          <w:tcPr>
            <w:tcW w:w="624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34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76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</w:p>
        </w:tc>
      </w:tr>
      <w:tr w:rsidR="009276A1" w:rsidTr="009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4202" w:type="dxa"/>
          </w:tcPr>
          <w:p w:rsidR="009276A1" w:rsidRDefault="009276A1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Alberto Perales Lizarazu</w:t>
            </w:r>
          </w:p>
        </w:tc>
        <w:tc>
          <w:tcPr>
            <w:tcW w:w="624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34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6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</w:t>
            </w:r>
          </w:p>
        </w:tc>
      </w:tr>
      <w:tr w:rsidR="009276A1" w:rsidTr="009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4202" w:type="dxa"/>
          </w:tcPr>
          <w:p w:rsidR="009276A1" w:rsidRDefault="009276A1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Cardona Román</w:t>
            </w:r>
          </w:p>
        </w:tc>
        <w:tc>
          <w:tcPr>
            <w:tcW w:w="624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34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76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</w:p>
        </w:tc>
      </w:tr>
      <w:tr w:rsidR="009276A1" w:rsidTr="009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4202" w:type="dxa"/>
          </w:tcPr>
          <w:p w:rsidR="009276A1" w:rsidRDefault="009276A1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 Perales Lizárraga</w:t>
            </w:r>
          </w:p>
        </w:tc>
        <w:tc>
          <w:tcPr>
            <w:tcW w:w="624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4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9276A1" w:rsidTr="009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4202" w:type="dxa"/>
          </w:tcPr>
          <w:p w:rsidR="009276A1" w:rsidRDefault="009276A1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Jorge Luis Choque Chambi</w:t>
            </w:r>
          </w:p>
        </w:tc>
        <w:tc>
          <w:tcPr>
            <w:tcW w:w="624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34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76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</w:p>
        </w:tc>
      </w:tr>
      <w:tr w:rsidR="009276A1" w:rsidTr="009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4202" w:type="dxa"/>
          </w:tcPr>
          <w:p w:rsidR="009276A1" w:rsidRDefault="009276A1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 Martín Rojas Pérez</w:t>
            </w:r>
          </w:p>
        </w:tc>
        <w:tc>
          <w:tcPr>
            <w:tcW w:w="624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34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9276A1" w:rsidTr="009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4202" w:type="dxa"/>
          </w:tcPr>
          <w:p w:rsidR="009276A1" w:rsidRDefault="009276A1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 Carlos Perales Lizarazu</w:t>
            </w:r>
          </w:p>
        </w:tc>
        <w:tc>
          <w:tcPr>
            <w:tcW w:w="624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34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76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</w:p>
        </w:tc>
      </w:tr>
      <w:tr w:rsidR="009276A1" w:rsidTr="009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Pr="0070402D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4202" w:type="dxa"/>
          </w:tcPr>
          <w:p w:rsidR="009276A1" w:rsidRDefault="009276A1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Gilberto Farfán Morales</w:t>
            </w:r>
          </w:p>
        </w:tc>
        <w:tc>
          <w:tcPr>
            <w:tcW w:w="624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34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76" w:type="dxa"/>
          </w:tcPr>
          <w:p w:rsidR="009276A1" w:rsidRDefault="009276A1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</w:t>
            </w:r>
          </w:p>
        </w:tc>
      </w:tr>
      <w:tr w:rsidR="009276A1" w:rsidTr="009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9276A1" w:rsidRDefault="009276A1" w:rsidP="009276A1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4202" w:type="dxa"/>
          </w:tcPr>
          <w:p w:rsidR="009276A1" w:rsidRDefault="009276A1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Yolanda María Reyes Copa</w:t>
            </w:r>
          </w:p>
        </w:tc>
        <w:tc>
          <w:tcPr>
            <w:tcW w:w="624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4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6" w:type="dxa"/>
          </w:tcPr>
          <w:p w:rsidR="009276A1" w:rsidRDefault="009276A1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</w:tc>
      </w:tr>
    </w:tbl>
    <w:p w:rsidR="0001592A" w:rsidRDefault="0001592A" w:rsidP="0001592A">
      <w:r>
        <w:t>*Añada 20 registros más</w:t>
      </w:r>
    </w:p>
    <w:p w:rsidR="009A4CF1" w:rsidRDefault="009A4CF1" w:rsidP="009A4CF1">
      <w:pPr>
        <w:pStyle w:val="Listaconvietas"/>
        <w:keepNext/>
        <w:numPr>
          <w:ilvl w:val="0"/>
          <w:numId w:val="30"/>
        </w:numPr>
        <w:spacing w:after="240"/>
        <w:ind w:hanging="357"/>
      </w:pPr>
      <w:r>
        <w:t>Realice las siguientes consultas:</w:t>
      </w:r>
    </w:p>
    <w:p w:rsidR="009A4CF1" w:rsidRDefault="00D532AE" w:rsidP="009A4CF1">
      <w:pPr>
        <w:pStyle w:val="Listaconvietas"/>
        <w:keepNext/>
        <w:numPr>
          <w:ilvl w:val="0"/>
          <w:numId w:val="32"/>
        </w:numPr>
        <w:spacing w:after="240"/>
        <w:ind w:hanging="357"/>
      </w:pPr>
      <w:r>
        <w:t>Mostrar los alumnos cuyos nombres empiezan con la A.</w:t>
      </w:r>
    </w:p>
    <w:p w:rsidR="009A4CF1" w:rsidRDefault="009A4CF1" w:rsidP="009A4CF1">
      <w:pPr>
        <w:pStyle w:val="Listaconvietas"/>
        <w:numPr>
          <w:ilvl w:val="0"/>
          <w:numId w:val="32"/>
        </w:numPr>
        <w:spacing w:after="240"/>
      </w:pPr>
      <w:r>
        <w:t xml:space="preserve">Mostrar los </w:t>
      </w:r>
      <w:r w:rsidR="00D532AE">
        <w:t>alumnos cuyos nombres terminan con la palabra María.</w:t>
      </w:r>
    </w:p>
    <w:p w:rsidR="00D532AE" w:rsidRDefault="00D532AE" w:rsidP="009A4CF1">
      <w:pPr>
        <w:pStyle w:val="Listaconvietas"/>
        <w:numPr>
          <w:ilvl w:val="0"/>
          <w:numId w:val="32"/>
        </w:numPr>
        <w:spacing w:after="240"/>
      </w:pPr>
      <w:r>
        <w:t xml:space="preserve">Mostrar los alumnos cuyos nombres empiezan de la letra A </w:t>
      </w:r>
      <w:proofErr w:type="spellStart"/>
      <w:r>
        <w:t>a</w:t>
      </w:r>
      <w:proofErr w:type="spellEnd"/>
      <w:r>
        <w:t xml:space="preserve"> la D.</w:t>
      </w:r>
    </w:p>
    <w:p w:rsidR="00D532AE" w:rsidRDefault="00D532AE" w:rsidP="009A4CF1">
      <w:pPr>
        <w:pStyle w:val="Listaconvietas"/>
        <w:numPr>
          <w:ilvl w:val="0"/>
          <w:numId w:val="32"/>
        </w:numPr>
        <w:spacing w:after="240"/>
      </w:pPr>
      <w:r>
        <w:t>Mostrar los alumnos cuyos nombres incluyan la secuencia de letras “</w:t>
      </w:r>
      <w:proofErr w:type="spellStart"/>
      <w:r>
        <w:t>ar</w:t>
      </w:r>
      <w:proofErr w:type="spellEnd"/>
      <w:r>
        <w:t>”.</w:t>
      </w:r>
    </w:p>
    <w:p w:rsidR="00D532AE" w:rsidRDefault="00D532AE" w:rsidP="009A4CF1">
      <w:pPr>
        <w:pStyle w:val="Listaconvietas"/>
        <w:numPr>
          <w:ilvl w:val="0"/>
          <w:numId w:val="32"/>
        </w:numPr>
        <w:spacing w:after="240"/>
      </w:pPr>
      <w:r>
        <w:t>Mostrar los alumnos cuyo primer apellido empieza con Perales y el segundo empiece por “</w:t>
      </w:r>
      <w:proofErr w:type="spellStart"/>
      <w:r>
        <w:t>Lizár</w:t>
      </w:r>
      <w:proofErr w:type="spellEnd"/>
      <w:r>
        <w:t>”.</w:t>
      </w:r>
    </w:p>
    <w:p w:rsidR="00D532AE" w:rsidRDefault="00D532AE" w:rsidP="009A4CF1">
      <w:pPr>
        <w:pStyle w:val="Listaconvietas"/>
        <w:numPr>
          <w:ilvl w:val="0"/>
          <w:numId w:val="32"/>
        </w:numPr>
        <w:spacing w:after="240"/>
      </w:pPr>
      <w:r>
        <w:t>Mostrar los apellidos que empiezan con C que son del sexo masculino.</w:t>
      </w:r>
    </w:p>
    <w:p w:rsidR="00D532AE" w:rsidRDefault="00D532AE" w:rsidP="009A4CF1">
      <w:pPr>
        <w:pStyle w:val="Listaconvietas"/>
        <w:numPr>
          <w:ilvl w:val="0"/>
          <w:numId w:val="32"/>
        </w:numPr>
        <w:spacing w:after="240"/>
      </w:pPr>
      <w:r>
        <w:t>Mostrar los alumnos que estudian Access menores de 17 años del sexo femenino.</w:t>
      </w:r>
    </w:p>
    <w:p w:rsidR="00D532AE" w:rsidRDefault="00D532AE" w:rsidP="009A4CF1">
      <w:pPr>
        <w:pStyle w:val="Listaconvietas"/>
        <w:numPr>
          <w:ilvl w:val="0"/>
          <w:numId w:val="32"/>
        </w:numPr>
        <w:spacing w:after="240"/>
      </w:pPr>
      <w:r>
        <w:t>Mostrar los alumnos que tienen entre 15 y 17 años.</w:t>
      </w:r>
    </w:p>
    <w:p w:rsidR="00D532AE" w:rsidRDefault="00D532AE" w:rsidP="009A4CF1">
      <w:pPr>
        <w:pStyle w:val="Listaconvietas"/>
        <w:numPr>
          <w:ilvl w:val="0"/>
          <w:numId w:val="32"/>
        </w:numPr>
        <w:spacing w:after="240"/>
      </w:pPr>
      <w:r>
        <w:t>Mostrar los alumnos cuyo nombre termina en Martín y estudian Windows.</w:t>
      </w:r>
    </w:p>
    <w:p w:rsidR="00D532AE" w:rsidRDefault="00D532AE" w:rsidP="009A4CF1">
      <w:pPr>
        <w:pStyle w:val="Listaconvietas"/>
        <w:numPr>
          <w:ilvl w:val="0"/>
          <w:numId w:val="32"/>
        </w:numPr>
        <w:spacing w:after="240"/>
      </w:pPr>
      <w:r>
        <w:t>Mostrar los alumnos que estudian Access o Windows.</w:t>
      </w:r>
    </w:p>
    <w:p w:rsidR="00D532AE" w:rsidRDefault="00D532AE" w:rsidP="009A4CF1">
      <w:pPr>
        <w:pStyle w:val="Listaconvietas"/>
        <w:numPr>
          <w:ilvl w:val="0"/>
          <w:numId w:val="32"/>
        </w:numPr>
        <w:spacing w:after="240"/>
      </w:pPr>
      <w:r>
        <w:t>Mostrar los alumnos de sexo femenino entre 16 y 18 años.</w:t>
      </w:r>
    </w:p>
    <w:p w:rsidR="00061975" w:rsidRDefault="00061975" w:rsidP="00061975">
      <w:pPr>
        <w:pStyle w:val="Listaconvietas"/>
        <w:numPr>
          <w:ilvl w:val="0"/>
          <w:numId w:val="0"/>
        </w:numPr>
        <w:spacing w:after="240"/>
        <w:ind w:left="720"/>
      </w:pPr>
    </w:p>
    <w:p w:rsidR="00061975" w:rsidRDefault="00061975" w:rsidP="00061975">
      <w:pPr>
        <w:pStyle w:val="Listaconvietas"/>
        <w:keepNext/>
        <w:numPr>
          <w:ilvl w:val="0"/>
          <w:numId w:val="30"/>
        </w:numPr>
        <w:spacing w:after="240"/>
        <w:ind w:hanging="357"/>
      </w:pPr>
      <w:r>
        <w:t>Cree un formulario para cada tabla.</w:t>
      </w:r>
    </w:p>
    <w:p w:rsidR="00061975" w:rsidRDefault="00061975" w:rsidP="00061975">
      <w:pPr>
        <w:pStyle w:val="Listaconvietas"/>
        <w:keepNext/>
        <w:numPr>
          <w:ilvl w:val="0"/>
          <w:numId w:val="30"/>
        </w:numPr>
        <w:spacing w:after="240"/>
        <w:ind w:hanging="357"/>
      </w:pPr>
      <w:r>
        <w:t>Cree un reporte por cada consulta.</w:t>
      </w:r>
    </w:p>
    <w:p w:rsidR="00617451" w:rsidRPr="00617451" w:rsidRDefault="00617451" w:rsidP="00617451"/>
    <w:p w:rsidR="00B03B55" w:rsidRDefault="00B03B55" w:rsidP="00B03B55">
      <w:pPr>
        <w:pStyle w:val="Ttulo"/>
      </w:pPr>
      <w:r>
        <w:lastRenderedPageBreak/>
        <w:t>Access Avanzado</w:t>
      </w:r>
    </w:p>
    <w:p w:rsidR="000779D1" w:rsidRDefault="000779D1" w:rsidP="00240801">
      <w:pPr>
        <w:pStyle w:val="Ttulo2"/>
      </w:pPr>
    </w:p>
    <w:p w:rsidR="00240801" w:rsidRPr="00203B9B" w:rsidRDefault="00240801" w:rsidP="00240801">
      <w:pPr>
        <w:pStyle w:val="Ttulo2"/>
      </w:pPr>
      <w:r>
        <w:t xml:space="preserve">EJERCICIO 1: </w:t>
      </w:r>
      <w:r w:rsidR="007571C9">
        <w:t>Video Club</w:t>
      </w:r>
    </w:p>
    <w:p w:rsidR="00240801" w:rsidRDefault="00240801" w:rsidP="00240801">
      <w:pPr>
        <w:pStyle w:val="Listaconvietas"/>
        <w:numPr>
          <w:ilvl w:val="0"/>
          <w:numId w:val="36"/>
        </w:numPr>
      </w:pPr>
      <w:r>
        <w:t>Cree una base de datos nueva con el nombre: “</w:t>
      </w:r>
      <w:r w:rsidR="007571C9">
        <w:t>Video Club</w:t>
      </w:r>
      <w:r>
        <w:t>”</w:t>
      </w:r>
    </w:p>
    <w:p w:rsidR="007571C9" w:rsidRDefault="007571C9" w:rsidP="007571C9">
      <w:pPr>
        <w:pStyle w:val="Listaconvietas"/>
        <w:numPr>
          <w:ilvl w:val="0"/>
          <w:numId w:val="36"/>
        </w:numPr>
        <w:spacing w:after="240"/>
      </w:pPr>
      <w:r>
        <w:t>Agregue la siguiente tabla:</w:t>
      </w:r>
    </w:p>
    <w:p w:rsidR="007571C9" w:rsidRDefault="007571C9" w:rsidP="007571C9">
      <w:pPr>
        <w:keepNext/>
      </w:pPr>
      <w:r>
        <w:t>Tabla: Película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843"/>
        <w:gridCol w:w="4425"/>
      </w:tblGrid>
      <w:tr w:rsidR="007571C9" w:rsidRPr="0070402D" w:rsidTr="00757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71C9" w:rsidRPr="0070402D" w:rsidRDefault="007571C9" w:rsidP="00BA6CFB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134" w:type="dxa"/>
          </w:tcPr>
          <w:p w:rsidR="007571C9" w:rsidRPr="0070402D" w:rsidRDefault="007571C9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43" w:type="dxa"/>
          </w:tcPr>
          <w:p w:rsidR="007571C9" w:rsidRPr="0070402D" w:rsidRDefault="007571C9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4425" w:type="dxa"/>
          </w:tcPr>
          <w:p w:rsidR="007571C9" w:rsidRPr="0070402D" w:rsidRDefault="007571C9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7571C9" w:rsidTr="0075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71C9" w:rsidRPr="0070402D" w:rsidRDefault="007571C9" w:rsidP="007571C9">
            <w:pPr>
              <w:keepNext/>
              <w:spacing w:after="0"/>
              <w:rPr>
                <w:b w:val="0"/>
              </w:rPr>
            </w:pPr>
            <w:r w:rsidRPr="0070402D">
              <w:rPr>
                <w:b w:val="0"/>
              </w:rPr>
              <w:t xml:space="preserve">Id </w:t>
            </w:r>
            <w:r>
              <w:rPr>
                <w:b w:val="0"/>
              </w:rPr>
              <w:t>Película</w:t>
            </w:r>
          </w:p>
        </w:tc>
        <w:tc>
          <w:tcPr>
            <w:tcW w:w="1134" w:type="dxa"/>
          </w:tcPr>
          <w:p w:rsidR="007571C9" w:rsidRDefault="007571C9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43" w:type="dxa"/>
          </w:tcPr>
          <w:p w:rsidR="007571C9" w:rsidRDefault="007571C9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425" w:type="dxa"/>
          </w:tcPr>
          <w:p w:rsidR="007571C9" w:rsidRDefault="007571C9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7571C9" w:rsidTr="0075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71C9" w:rsidRPr="0070402D" w:rsidRDefault="007571C9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Título</w:t>
            </w:r>
          </w:p>
        </w:tc>
        <w:tc>
          <w:tcPr>
            <w:tcW w:w="1134" w:type="dxa"/>
          </w:tcPr>
          <w:p w:rsidR="007571C9" w:rsidRDefault="007571C9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43" w:type="dxa"/>
          </w:tcPr>
          <w:p w:rsidR="007571C9" w:rsidRDefault="007571C9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4425" w:type="dxa"/>
          </w:tcPr>
          <w:p w:rsidR="007571C9" w:rsidRDefault="007571C9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1C9" w:rsidTr="0075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71C9" w:rsidRPr="00024333" w:rsidRDefault="007571C9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1134" w:type="dxa"/>
          </w:tcPr>
          <w:p w:rsidR="007571C9" w:rsidRDefault="007571C9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43" w:type="dxa"/>
          </w:tcPr>
          <w:p w:rsidR="007571C9" w:rsidRDefault="007571C9" w:rsidP="007571C9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425" w:type="dxa"/>
          </w:tcPr>
          <w:p w:rsidR="007571C9" w:rsidRDefault="007571C9" w:rsidP="00494073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Selección: </w:t>
            </w:r>
            <w:r w:rsidR="00494073">
              <w:t>Comedia, A</w:t>
            </w:r>
            <w:r>
              <w:t xml:space="preserve">cción, </w:t>
            </w:r>
            <w:r w:rsidR="00494073">
              <w:t>T</w:t>
            </w:r>
            <w:r>
              <w:t>error, etc.</w:t>
            </w:r>
          </w:p>
        </w:tc>
      </w:tr>
      <w:tr w:rsidR="007571C9" w:rsidTr="0075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71C9" w:rsidRPr="0070402D" w:rsidRDefault="007571C9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Categoría</w:t>
            </w:r>
          </w:p>
        </w:tc>
        <w:tc>
          <w:tcPr>
            <w:tcW w:w="1134" w:type="dxa"/>
          </w:tcPr>
          <w:p w:rsidR="007571C9" w:rsidRDefault="007571C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43" w:type="dxa"/>
          </w:tcPr>
          <w:p w:rsidR="007571C9" w:rsidRDefault="007571C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5" w:type="dxa"/>
          </w:tcPr>
          <w:p w:rsidR="007571C9" w:rsidRDefault="007571C9" w:rsidP="007571C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Selección: Estreno, Normal, Clásico</w:t>
            </w:r>
          </w:p>
        </w:tc>
      </w:tr>
      <w:tr w:rsidR="007571C9" w:rsidTr="0075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71C9" w:rsidRDefault="007571C9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Actor Principal</w:t>
            </w:r>
          </w:p>
        </w:tc>
        <w:tc>
          <w:tcPr>
            <w:tcW w:w="1134" w:type="dxa"/>
          </w:tcPr>
          <w:p w:rsidR="007571C9" w:rsidRDefault="007571C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43" w:type="dxa"/>
          </w:tcPr>
          <w:p w:rsidR="007571C9" w:rsidRDefault="007571C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4425" w:type="dxa"/>
          </w:tcPr>
          <w:p w:rsidR="007571C9" w:rsidRDefault="007571C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1C9" w:rsidTr="0075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71C9" w:rsidRPr="0070402D" w:rsidRDefault="007571C9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Precio Actual</w:t>
            </w:r>
          </w:p>
        </w:tc>
        <w:tc>
          <w:tcPr>
            <w:tcW w:w="1134" w:type="dxa"/>
          </w:tcPr>
          <w:p w:rsidR="007571C9" w:rsidRDefault="007571C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43" w:type="dxa"/>
          </w:tcPr>
          <w:p w:rsidR="007571C9" w:rsidRDefault="007571C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4425" w:type="dxa"/>
          </w:tcPr>
          <w:p w:rsidR="007571C9" w:rsidRDefault="007571C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1C9" w:rsidTr="0075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71C9" w:rsidRDefault="007571C9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Stock</w:t>
            </w:r>
          </w:p>
        </w:tc>
        <w:tc>
          <w:tcPr>
            <w:tcW w:w="1134" w:type="dxa"/>
          </w:tcPr>
          <w:p w:rsidR="007571C9" w:rsidRDefault="007571C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43" w:type="dxa"/>
          </w:tcPr>
          <w:p w:rsidR="007571C9" w:rsidRDefault="007571C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4425" w:type="dxa"/>
          </w:tcPr>
          <w:p w:rsidR="007571C9" w:rsidRDefault="007571C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1C9" w:rsidTr="0075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71C9" w:rsidRDefault="007571C9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Saldo</w:t>
            </w:r>
          </w:p>
        </w:tc>
        <w:tc>
          <w:tcPr>
            <w:tcW w:w="1134" w:type="dxa"/>
          </w:tcPr>
          <w:p w:rsidR="007571C9" w:rsidRDefault="007571C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43" w:type="dxa"/>
          </w:tcPr>
          <w:p w:rsidR="007571C9" w:rsidRDefault="007571C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4425" w:type="dxa"/>
          </w:tcPr>
          <w:p w:rsidR="007571C9" w:rsidRDefault="007571C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1C9" w:rsidRDefault="007571C9" w:rsidP="007571C9">
      <w:pPr>
        <w:spacing w:after="0"/>
      </w:pPr>
    </w:p>
    <w:p w:rsidR="007571C9" w:rsidRDefault="007571C9" w:rsidP="000779D1">
      <w:pPr>
        <w:pStyle w:val="Subttulo"/>
      </w:pPr>
      <w:r>
        <w:t>Reglas del negocio</w:t>
      </w:r>
    </w:p>
    <w:p w:rsidR="00617451" w:rsidRPr="00617451" w:rsidRDefault="007571C9" w:rsidP="00F8317E">
      <w:pPr>
        <w:pStyle w:val="Listaconvietas"/>
        <w:numPr>
          <w:ilvl w:val="0"/>
          <w:numId w:val="36"/>
        </w:numPr>
        <w:spacing w:after="240"/>
      </w:pPr>
      <w:r>
        <w:t xml:space="preserve">Restricciones </w:t>
      </w:r>
      <w:r w:rsidR="00885951">
        <w:t>a nivel de campos para la tabla Película:</w:t>
      </w:r>
    </w:p>
    <w:p w:rsidR="00617451" w:rsidRPr="00617451" w:rsidRDefault="00F8317E" w:rsidP="00F60D38">
      <w:pPr>
        <w:spacing w:after="0"/>
      </w:pPr>
      <w:r>
        <w:t>Campo: Id Película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F8317E" w:rsidRPr="0070402D" w:rsidTr="00F6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317E" w:rsidRPr="0070402D" w:rsidRDefault="00F8317E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F8317E" w:rsidRPr="0070402D" w:rsidRDefault="00F8317E" w:rsidP="00F8317E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F8317E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317E" w:rsidRPr="0070402D" w:rsidRDefault="00F8317E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Máscara de entrada</w:t>
            </w:r>
          </w:p>
        </w:tc>
        <w:tc>
          <w:tcPr>
            <w:tcW w:w="4536" w:type="dxa"/>
          </w:tcPr>
          <w:p w:rsidR="00F8317E" w:rsidRDefault="008C28E9" w:rsidP="0042272D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L0000</w:t>
            </w:r>
          </w:p>
        </w:tc>
      </w:tr>
      <w:tr w:rsidR="00F8317E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317E" w:rsidRPr="0070402D" w:rsidRDefault="00F8317E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Título</w:t>
            </w:r>
          </w:p>
        </w:tc>
        <w:tc>
          <w:tcPr>
            <w:tcW w:w="4536" w:type="dxa"/>
          </w:tcPr>
          <w:p w:rsidR="00F8317E" w:rsidRDefault="008C28E9" w:rsidP="0042272D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Película</w:t>
            </w:r>
          </w:p>
        </w:tc>
      </w:tr>
      <w:tr w:rsidR="00F8317E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317E" w:rsidRPr="00024333" w:rsidRDefault="00F8317E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Regla de validación</w:t>
            </w:r>
          </w:p>
        </w:tc>
        <w:tc>
          <w:tcPr>
            <w:tcW w:w="4536" w:type="dxa"/>
          </w:tcPr>
          <w:p w:rsidR="00F8317E" w:rsidRDefault="008C28E9" w:rsidP="0042272D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P*</w:t>
            </w:r>
          </w:p>
        </w:tc>
      </w:tr>
      <w:tr w:rsidR="00F8317E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317E" w:rsidRPr="0070402D" w:rsidRDefault="00F8317E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Texto de validación</w:t>
            </w:r>
          </w:p>
        </w:tc>
        <w:tc>
          <w:tcPr>
            <w:tcW w:w="4536" w:type="dxa"/>
          </w:tcPr>
          <w:p w:rsidR="00F8317E" w:rsidRDefault="008C28E9" w:rsidP="004227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Escriba como primera letra P</w:t>
            </w:r>
          </w:p>
        </w:tc>
      </w:tr>
    </w:tbl>
    <w:p w:rsidR="00617451" w:rsidRPr="00617451" w:rsidRDefault="00617451" w:rsidP="00617451"/>
    <w:p w:rsidR="000779D1" w:rsidRPr="00617451" w:rsidRDefault="000779D1" w:rsidP="00F60D38">
      <w:pPr>
        <w:spacing w:after="0"/>
      </w:pPr>
      <w:r>
        <w:t>Campo: Título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0779D1" w:rsidRPr="0070402D" w:rsidTr="00F6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79D1" w:rsidRPr="0070402D" w:rsidRDefault="000779D1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0779D1" w:rsidRPr="0070402D" w:rsidRDefault="000779D1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0779D1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79D1" w:rsidRPr="0070402D" w:rsidRDefault="000779D1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Requerido</w:t>
            </w:r>
          </w:p>
        </w:tc>
        <w:tc>
          <w:tcPr>
            <w:tcW w:w="4536" w:type="dxa"/>
          </w:tcPr>
          <w:p w:rsidR="000779D1" w:rsidRDefault="000779D1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</w:tbl>
    <w:p w:rsidR="000779D1" w:rsidRPr="00617451" w:rsidRDefault="000779D1" w:rsidP="000779D1"/>
    <w:p w:rsidR="000779D1" w:rsidRPr="00617451" w:rsidRDefault="000779D1" w:rsidP="00F60D38">
      <w:pPr>
        <w:keepNext/>
        <w:spacing w:after="0"/>
      </w:pPr>
      <w:r>
        <w:t>Campo: Tipo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0779D1" w:rsidRPr="0070402D" w:rsidTr="00F6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79D1" w:rsidRPr="0070402D" w:rsidRDefault="000779D1" w:rsidP="00494073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0779D1" w:rsidRPr="0070402D" w:rsidRDefault="000779D1" w:rsidP="00494073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0779D1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79D1" w:rsidRPr="0070402D" w:rsidRDefault="000779D1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Valor predeterminado</w:t>
            </w:r>
          </w:p>
        </w:tc>
        <w:tc>
          <w:tcPr>
            <w:tcW w:w="4536" w:type="dxa"/>
          </w:tcPr>
          <w:p w:rsidR="000779D1" w:rsidRDefault="00494073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Comedia</w:t>
            </w:r>
          </w:p>
        </w:tc>
      </w:tr>
      <w:tr w:rsidR="000779D1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79D1" w:rsidRPr="00024333" w:rsidRDefault="000779D1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Requerido</w:t>
            </w:r>
          </w:p>
        </w:tc>
        <w:tc>
          <w:tcPr>
            <w:tcW w:w="4536" w:type="dxa"/>
          </w:tcPr>
          <w:p w:rsidR="000779D1" w:rsidRDefault="000779D1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494073" w:rsidRPr="00494073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gridSpan w:val="2"/>
          </w:tcPr>
          <w:p w:rsidR="00494073" w:rsidRPr="00494073" w:rsidRDefault="00494073" w:rsidP="00494073">
            <w:pPr>
              <w:keepNext/>
              <w:spacing w:after="0"/>
              <w:jc w:val="center"/>
              <w:rPr>
                <w:i/>
                <w:sz w:val="20"/>
              </w:rPr>
            </w:pPr>
            <w:r w:rsidRPr="00494073">
              <w:rPr>
                <w:i/>
                <w:sz w:val="20"/>
              </w:rPr>
              <w:t>Opciones de Búsqueda</w:t>
            </w:r>
          </w:p>
        </w:tc>
      </w:tr>
      <w:tr w:rsidR="00494073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4073" w:rsidRDefault="00494073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Origen de la fila</w:t>
            </w:r>
          </w:p>
        </w:tc>
        <w:tc>
          <w:tcPr>
            <w:tcW w:w="4536" w:type="dxa"/>
          </w:tcPr>
          <w:p w:rsidR="00494073" w:rsidRDefault="00494073" w:rsidP="00494073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Comedia; Acción; Terror</w:t>
            </w:r>
          </w:p>
        </w:tc>
      </w:tr>
      <w:tr w:rsidR="00494073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4073" w:rsidRDefault="00494073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Limitar a la lista</w:t>
            </w:r>
          </w:p>
        </w:tc>
        <w:tc>
          <w:tcPr>
            <w:tcW w:w="4536" w:type="dxa"/>
          </w:tcPr>
          <w:p w:rsidR="00494073" w:rsidRDefault="00494073" w:rsidP="00494073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494073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4073" w:rsidRDefault="00494073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Permitir varios valores</w:t>
            </w:r>
          </w:p>
        </w:tc>
        <w:tc>
          <w:tcPr>
            <w:tcW w:w="4536" w:type="dxa"/>
          </w:tcPr>
          <w:p w:rsidR="00494073" w:rsidRDefault="00494073" w:rsidP="00494073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94073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4073" w:rsidRDefault="00494073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Permitir edición de lista de valores</w:t>
            </w:r>
          </w:p>
        </w:tc>
        <w:tc>
          <w:tcPr>
            <w:tcW w:w="4536" w:type="dxa"/>
          </w:tcPr>
          <w:p w:rsidR="00494073" w:rsidRDefault="00494073" w:rsidP="00494073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</w:tbl>
    <w:p w:rsidR="00617451" w:rsidRDefault="00617451" w:rsidP="00617451"/>
    <w:p w:rsidR="00494073" w:rsidRPr="00617451" w:rsidRDefault="00494073" w:rsidP="00F60D38">
      <w:pPr>
        <w:keepNext/>
        <w:spacing w:after="0"/>
      </w:pPr>
      <w:r>
        <w:lastRenderedPageBreak/>
        <w:t>Campo: Categoría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494073" w:rsidRPr="0070402D" w:rsidTr="00F6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4073" w:rsidRPr="0070402D" w:rsidRDefault="00494073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494073" w:rsidRPr="0070402D" w:rsidRDefault="00494073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494073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4073" w:rsidRPr="0070402D" w:rsidRDefault="00494073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Valor predeterminado</w:t>
            </w:r>
          </w:p>
        </w:tc>
        <w:tc>
          <w:tcPr>
            <w:tcW w:w="4536" w:type="dxa"/>
          </w:tcPr>
          <w:p w:rsidR="00494073" w:rsidRDefault="00494073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494073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4073" w:rsidRPr="00024333" w:rsidRDefault="00494073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Requerido</w:t>
            </w:r>
          </w:p>
        </w:tc>
        <w:tc>
          <w:tcPr>
            <w:tcW w:w="4536" w:type="dxa"/>
          </w:tcPr>
          <w:p w:rsidR="00494073" w:rsidRDefault="00494073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494073" w:rsidRPr="00494073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gridSpan w:val="2"/>
          </w:tcPr>
          <w:p w:rsidR="00494073" w:rsidRPr="00494073" w:rsidRDefault="00494073" w:rsidP="00BA6CFB">
            <w:pPr>
              <w:keepNext/>
              <w:spacing w:after="0"/>
              <w:jc w:val="center"/>
              <w:rPr>
                <w:i/>
                <w:sz w:val="20"/>
              </w:rPr>
            </w:pPr>
            <w:r w:rsidRPr="00494073">
              <w:rPr>
                <w:i/>
                <w:sz w:val="20"/>
              </w:rPr>
              <w:t>Opciones de Búsqueda</w:t>
            </w:r>
          </w:p>
        </w:tc>
      </w:tr>
      <w:tr w:rsidR="00494073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4073" w:rsidRDefault="00494073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Origen de la fila</w:t>
            </w:r>
          </w:p>
        </w:tc>
        <w:tc>
          <w:tcPr>
            <w:tcW w:w="4536" w:type="dxa"/>
          </w:tcPr>
          <w:p w:rsidR="00494073" w:rsidRDefault="00494073" w:rsidP="00494073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Normal; Estreno; Clásico</w:t>
            </w:r>
          </w:p>
        </w:tc>
      </w:tr>
      <w:tr w:rsidR="00494073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4073" w:rsidRDefault="00494073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Limitar a la lista</w:t>
            </w:r>
          </w:p>
        </w:tc>
        <w:tc>
          <w:tcPr>
            <w:tcW w:w="4536" w:type="dxa"/>
          </w:tcPr>
          <w:p w:rsidR="00494073" w:rsidRDefault="00494073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494073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4073" w:rsidRDefault="00494073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Permitir varios valores</w:t>
            </w:r>
          </w:p>
        </w:tc>
        <w:tc>
          <w:tcPr>
            <w:tcW w:w="4536" w:type="dxa"/>
          </w:tcPr>
          <w:p w:rsidR="00494073" w:rsidRDefault="00494073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94073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4073" w:rsidRDefault="00494073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Permitir edición de lista de valores</w:t>
            </w:r>
          </w:p>
        </w:tc>
        <w:tc>
          <w:tcPr>
            <w:tcW w:w="4536" w:type="dxa"/>
          </w:tcPr>
          <w:p w:rsidR="00494073" w:rsidRDefault="00494073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494073" w:rsidRDefault="00494073" w:rsidP="00494073"/>
    <w:p w:rsidR="002C1A89" w:rsidRPr="00617451" w:rsidRDefault="002C1A89" w:rsidP="00F60D38">
      <w:pPr>
        <w:spacing w:after="0"/>
      </w:pPr>
      <w:r>
        <w:t>Campo: Precio Actual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2C1A89" w:rsidRPr="0070402D" w:rsidTr="00F6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1A89" w:rsidRPr="0070402D" w:rsidRDefault="002C1A89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2C1A89" w:rsidRPr="0070402D" w:rsidRDefault="002C1A89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2C1A89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1A89" w:rsidRPr="0070402D" w:rsidRDefault="002C1A89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Formato</w:t>
            </w:r>
          </w:p>
        </w:tc>
        <w:tc>
          <w:tcPr>
            <w:tcW w:w="4536" w:type="dxa"/>
          </w:tcPr>
          <w:p w:rsidR="002C1A89" w:rsidRDefault="002C1A89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Estándar</w:t>
            </w:r>
            <w:r w:rsidR="001D7A6C">
              <w:t>/</w:t>
            </w:r>
            <w:r>
              <w:t>Moneda</w:t>
            </w:r>
          </w:p>
        </w:tc>
      </w:tr>
      <w:tr w:rsidR="002C1A89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1A89" w:rsidRPr="0070402D" w:rsidRDefault="002C1A89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Lugar decimales</w:t>
            </w:r>
          </w:p>
        </w:tc>
        <w:tc>
          <w:tcPr>
            <w:tcW w:w="4536" w:type="dxa"/>
          </w:tcPr>
          <w:p w:rsidR="002C1A89" w:rsidRDefault="002C1A89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C1A89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1A89" w:rsidRPr="00024333" w:rsidRDefault="002C1A89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Título</w:t>
            </w:r>
          </w:p>
        </w:tc>
        <w:tc>
          <w:tcPr>
            <w:tcW w:w="4536" w:type="dxa"/>
          </w:tcPr>
          <w:p w:rsidR="002C1A89" w:rsidRDefault="002C1A89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Alquiler</w:t>
            </w:r>
          </w:p>
        </w:tc>
      </w:tr>
      <w:tr w:rsidR="002C1A89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1A89" w:rsidRPr="0070402D" w:rsidRDefault="002C1A89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Regla de validación</w:t>
            </w:r>
          </w:p>
        </w:tc>
        <w:tc>
          <w:tcPr>
            <w:tcW w:w="4536" w:type="dxa"/>
          </w:tcPr>
          <w:p w:rsidR="002C1A89" w:rsidRDefault="002C1A89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</w:tc>
      </w:tr>
      <w:tr w:rsidR="002C1A89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1A89" w:rsidRDefault="002C1A89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Texto de validación</w:t>
            </w:r>
          </w:p>
        </w:tc>
        <w:tc>
          <w:tcPr>
            <w:tcW w:w="4536" w:type="dxa"/>
          </w:tcPr>
          <w:p w:rsidR="002C1A89" w:rsidRDefault="002C1A89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no válido: Ingrese un Precio mayor que 0.</w:t>
            </w:r>
          </w:p>
        </w:tc>
      </w:tr>
      <w:tr w:rsidR="002C1A89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1A89" w:rsidRDefault="002C1A89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Requerido</w:t>
            </w:r>
          </w:p>
        </w:tc>
        <w:tc>
          <w:tcPr>
            <w:tcW w:w="4536" w:type="dxa"/>
          </w:tcPr>
          <w:p w:rsidR="002C1A89" w:rsidRDefault="002C1A89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</w:tbl>
    <w:p w:rsidR="002C1A89" w:rsidRPr="00617451" w:rsidRDefault="002C1A89" w:rsidP="002C1A89"/>
    <w:p w:rsidR="002C1A89" w:rsidRPr="00617451" w:rsidRDefault="002C1A89" w:rsidP="00F60D38">
      <w:pPr>
        <w:spacing w:after="0"/>
      </w:pPr>
      <w:r>
        <w:t>Campo: Stock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2C1A89" w:rsidRPr="0070402D" w:rsidTr="00F6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1A89" w:rsidRPr="0070402D" w:rsidRDefault="002C1A89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2C1A89" w:rsidRPr="0070402D" w:rsidRDefault="002C1A89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2C1A89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1A89" w:rsidRPr="0070402D" w:rsidRDefault="002C1A89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Valor predeterminado</w:t>
            </w:r>
          </w:p>
        </w:tc>
        <w:tc>
          <w:tcPr>
            <w:tcW w:w="4536" w:type="dxa"/>
          </w:tcPr>
          <w:p w:rsidR="002C1A89" w:rsidRDefault="002C1A89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C1A89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1A89" w:rsidRPr="0070402D" w:rsidRDefault="002C1A89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Regla de validación</w:t>
            </w:r>
          </w:p>
        </w:tc>
        <w:tc>
          <w:tcPr>
            <w:tcW w:w="4536" w:type="dxa"/>
          </w:tcPr>
          <w:p w:rsidR="002C1A89" w:rsidRDefault="002C1A89" w:rsidP="002C1A8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&gt;=1 y &lt;=5</w:t>
            </w:r>
          </w:p>
        </w:tc>
      </w:tr>
      <w:tr w:rsidR="002C1A89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1A89" w:rsidRDefault="002C1A89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Texto de validación</w:t>
            </w:r>
          </w:p>
        </w:tc>
        <w:tc>
          <w:tcPr>
            <w:tcW w:w="4536" w:type="dxa"/>
          </w:tcPr>
          <w:p w:rsidR="002C1A89" w:rsidRDefault="002C1A89" w:rsidP="002C1A8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 no válido: Ingrese en el Stock un número entre 1 y 5</w:t>
            </w:r>
          </w:p>
        </w:tc>
      </w:tr>
      <w:tr w:rsidR="002C1A89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1A89" w:rsidRDefault="002C1A89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Requerido</w:t>
            </w:r>
          </w:p>
        </w:tc>
        <w:tc>
          <w:tcPr>
            <w:tcW w:w="4536" w:type="dxa"/>
          </w:tcPr>
          <w:p w:rsidR="002C1A89" w:rsidRDefault="002C1A89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</w:tbl>
    <w:p w:rsidR="002C1A89" w:rsidRPr="00617451" w:rsidRDefault="002C1A89" w:rsidP="002C1A89"/>
    <w:p w:rsidR="00F60D38" w:rsidRPr="00617451" w:rsidRDefault="00F60D38" w:rsidP="00F60D38">
      <w:pPr>
        <w:spacing w:after="0"/>
      </w:pPr>
      <w:r>
        <w:t>Campo: Saldo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F60D38" w:rsidRPr="0070402D" w:rsidTr="00F6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60D38" w:rsidRPr="0070402D" w:rsidRDefault="00F60D38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F60D38" w:rsidRPr="0070402D" w:rsidRDefault="00F60D38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F60D38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60D38" w:rsidRPr="0070402D" w:rsidRDefault="00F60D38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Regla de validación</w:t>
            </w:r>
          </w:p>
        </w:tc>
        <w:tc>
          <w:tcPr>
            <w:tcW w:w="4536" w:type="dxa"/>
          </w:tcPr>
          <w:p w:rsidR="00F60D38" w:rsidRDefault="00F60D38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&gt;=0</w:t>
            </w:r>
          </w:p>
        </w:tc>
      </w:tr>
      <w:tr w:rsidR="00F60D38" w:rsidTr="00F6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60D38" w:rsidRDefault="00F60D38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Texto de validación</w:t>
            </w:r>
          </w:p>
        </w:tc>
        <w:tc>
          <w:tcPr>
            <w:tcW w:w="4536" w:type="dxa"/>
          </w:tcPr>
          <w:p w:rsidR="00F60D38" w:rsidRDefault="00F60D38" w:rsidP="00F60D3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puede existir un Saldo menor que 0.</w:t>
            </w:r>
          </w:p>
        </w:tc>
      </w:tr>
      <w:tr w:rsidR="00F60D38" w:rsidTr="00F6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60D38" w:rsidRDefault="00F60D38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Requerido</w:t>
            </w:r>
          </w:p>
        </w:tc>
        <w:tc>
          <w:tcPr>
            <w:tcW w:w="4536" w:type="dxa"/>
          </w:tcPr>
          <w:p w:rsidR="00F60D38" w:rsidRDefault="00F60D38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</w:tbl>
    <w:p w:rsidR="00F60D38" w:rsidRPr="00617451" w:rsidRDefault="00F60D38" w:rsidP="00F60D38"/>
    <w:p w:rsidR="00885951" w:rsidRPr="00617451" w:rsidRDefault="00885951" w:rsidP="00885951">
      <w:pPr>
        <w:pStyle w:val="Listaconvietas"/>
        <w:numPr>
          <w:ilvl w:val="0"/>
          <w:numId w:val="36"/>
        </w:numPr>
        <w:spacing w:after="240"/>
      </w:pPr>
      <w:r>
        <w:t>Restricciones a nivel de tabla para la tabla Película:</w:t>
      </w:r>
    </w:p>
    <w:p w:rsidR="00885951" w:rsidRPr="00617451" w:rsidRDefault="00F96F3E" w:rsidP="00885951">
      <w:pPr>
        <w:spacing w:after="0"/>
      </w:pPr>
      <w:r>
        <w:t xml:space="preserve">Hoja de </w:t>
      </w:r>
      <w:r w:rsidR="00885951">
        <w:t>Propiedades de la tabla</w:t>
      </w:r>
      <w:r>
        <w:t xml:space="preserve"> Película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5951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5951" w:rsidRPr="0070402D" w:rsidRDefault="00885951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885951" w:rsidRPr="0070402D" w:rsidRDefault="00885951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885951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5951" w:rsidRPr="0070402D" w:rsidRDefault="00885951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Regla de validación</w:t>
            </w:r>
          </w:p>
        </w:tc>
        <w:tc>
          <w:tcPr>
            <w:tcW w:w="4536" w:type="dxa"/>
          </w:tcPr>
          <w:p w:rsidR="00885951" w:rsidRDefault="00F96F3E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[Saldo]&lt;=[Stock]</w:t>
            </w:r>
          </w:p>
        </w:tc>
      </w:tr>
      <w:tr w:rsidR="00885951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5951" w:rsidRDefault="00885951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Texto de validación</w:t>
            </w:r>
          </w:p>
        </w:tc>
        <w:tc>
          <w:tcPr>
            <w:tcW w:w="4536" w:type="dxa"/>
          </w:tcPr>
          <w:p w:rsidR="00885951" w:rsidRDefault="00F96F3E" w:rsidP="00F96F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Saldo debe ser menor o igual que el Stock</w:t>
            </w:r>
          </w:p>
        </w:tc>
      </w:tr>
    </w:tbl>
    <w:p w:rsidR="00885951" w:rsidRPr="00617451" w:rsidRDefault="00885951" w:rsidP="009A064A"/>
    <w:p w:rsidR="009158EB" w:rsidRDefault="009158EB" w:rsidP="00112DF2">
      <w:pPr>
        <w:pStyle w:val="Listaconvietas"/>
        <w:keepNext/>
        <w:numPr>
          <w:ilvl w:val="0"/>
          <w:numId w:val="36"/>
        </w:numPr>
        <w:spacing w:after="240"/>
      </w:pPr>
      <w:r>
        <w:lastRenderedPageBreak/>
        <w:t>Agregue datos a la tabla de acuerdo a la siguiente información:</w:t>
      </w:r>
    </w:p>
    <w:tbl>
      <w:tblPr>
        <w:tblStyle w:val="Sombreadoclaro-nfasis5"/>
        <w:tblW w:w="9611" w:type="dxa"/>
        <w:tblLook w:val="04A0" w:firstRow="1" w:lastRow="0" w:firstColumn="1" w:lastColumn="0" w:noHBand="0" w:noVBand="1"/>
      </w:tblPr>
      <w:tblGrid>
        <w:gridCol w:w="1039"/>
        <w:gridCol w:w="1612"/>
        <w:gridCol w:w="1320"/>
        <w:gridCol w:w="1212"/>
        <w:gridCol w:w="1729"/>
        <w:gridCol w:w="851"/>
        <w:gridCol w:w="992"/>
        <w:gridCol w:w="856"/>
      </w:tblGrid>
      <w:tr w:rsidR="00970CF9" w:rsidRPr="0070402D" w:rsidTr="00970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970CF9" w:rsidRPr="0070402D" w:rsidRDefault="00970CF9" w:rsidP="00112DF2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Id Película</w:t>
            </w:r>
          </w:p>
        </w:tc>
        <w:tc>
          <w:tcPr>
            <w:tcW w:w="1612" w:type="dxa"/>
          </w:tcPr>
          <w:p w:rsidR="00970CF9" w:rsidRPr="0070402D" w:rsidRDefault="00970CF9" w:rsidP="00112DF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Título</w:t>
            </w:r>
          </w:p>
        </w:tc>
        <w:tc>
          <w:tcPr>
            <w:tcW w:w="1320" w:type="dxa"/>
          </w:tcPr>
          <w:p w:rsidR="00970CF9" w:rsidRDefault="00970CF9" w:rsidP="00112DF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212" w:type="dxa"/>
          </w:tcPr>
          <w:p w:rsidR="00970CF9" w:rsidRPr="0070402D" w:rsidRDefault="00970CF9" w:rsidP="00112DF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Categoría</w:t>
            </w:r>
          </w:p>
        </w:tc>
        <w:tc>
          <w:tcPr>
            <w:tcW w:w="1729" w:type="dxa"/>
          </w:tcPr>
          <w:p w:rsidR="00970CF9" w:rsidRDefault="00970CF9" w:rsidP="00112DF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Actor Principal</w:t>
            </w:r>
          </w:p>
        </w:tc>
        <w:tc>
          <w:tcPr>
            <w:tcW w:w="851" w:type="dxa"/>
          </w:tcPr>
          <w:p w:rsidR="00970CF9" w:rsidRDefault="00970CF9" w:rsidP="00112DF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Precio Actual</w:t>
            </w:r>
          </w:p>
        </w:tc>
        <w:tc>
          <w:tcPr>
            <w:tcW w:w="992" w:type="dxa"/>
          </w:tcPr>
          <w:p w:rsidR="00970CF9" w:rsidRDefault="00970CF9" w:rsidP="00112DF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Stock</w:t>
            </w:r>
          </w:p>
        </w:tc>
        <w:tc>
          <w:tcPr>
            <w:tcW w:w="856" w:type="dxa"/>
          </w:tcPr>
          <w:p w:rsidR="00970CF9" w:rsidRDefault="00970CF9" w:rsidP="00112DF2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Saldo</w:t>
            </w:r>
          </w:p>
        </w:tc>
      </w:tr>
      <w:tr w:rsidR="00970CF9" w:rsidTr="00970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970CF9" w:rsidRPr="0070402D" w:rsidRDefault="00970CF9" w:rsidP="00BA6CFB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P0006</w:t>
            </w:r>
          </w:p>
        </w:tc>
        <w:tc>
          <w:tcPr>
            <w:tcW w:w="1612" w:type="dxa"/>
          </w:tcPr>
          <w:p w:rsidR="00970CF9" w:rsidRDefault="00970CF9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Vacas Locas</w:t>
            </w:r>
          </w:p>
        </w:tc>
        <w:tc>
          <w:tcPr>
            <w:tcW w:w="1320" w:type="dxa"/>
          </w:tcPr>
          <w:p w:rsidR="00970CF9" w:rsidRDefault="00970CF9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Infantil</w:t>
            </w:r>
          </w:p>
        </w:tc>
        <w:tc>
          <w:tcPr>
            <w:tcW w:w="1212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Clásico</w:t>
            </w:r>
          </w:p>
        </w:tc>
        <w:tc>
          <w:tcPr>
            <w:tcW w:w="1729" w:type="dxa"/>
          </w:tcPr>
          <w:p w:rsidR="00970CF9" w:rsidRDefault="00812E36" w:rsidP="00475026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Disney</w:t>
            </w:r>
          </w:p>
        </w:tc>
        <w:tc>
          <w:tcPr>
            <w:tcW w:w="851" w:type="dxa"/>
          </w:tcPr>
          <w:p w:rsidR="00970CF9" w:rsidRDefault="00970CF9" w:rsidP="00970CF9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992" w:type="dxa"/>
          </w:tcPr>
          <w:p w:rsidR="00970CF9" w:rsidRDefault="00970CF9" w:rsidP="00970CF9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6" w:type="dxa"/>
          </w:tcPr>
          <w:p w:rsidR="00970CF9" w:rsidRDefault="00970CF9" w:rsidP="00970CF9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70CF9" w:rsidTr="00970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970CF9" w:rsidRPr="0070402D" w:rsidRDefault="00970CF9" w:rsidP="00BA6CFB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P0005</w:t>
            </w:r>
          </w:p>
        </w:tc>
        <w:tc>
          <w:tcPr>
            <w:tcW w:w="1612" w:type="dxa"/>
          </w:tcPr>
          <w:p w:rsidR="00970CF9" w:rsidRDefault="00970CF9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Novia a la fuga</w:t>
            </w:r>
          </w:p>
        </w:tc>
        <w:tc>
          <w:tcPr>
            <w:tcW w:w="1320" w:type="dxa"/>
          </w:tcPr>
          <w:p w:rsidR="00970CF9" w:rsidRDefault="00970CF9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Comedia</w:t>
            </w:r>
          </w:p>
        </w:tc>
        <w:tc>
          <w:tcPr>
            <w:tcW w:w="1212" w:type="dxa"/>
          </w:tcPr>
          <w:p w:rsidR="00970CF9" w:rsidRDefault="00970CF9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729" w:type="dxa"/>
          </w:tcPr>
          <w:p w:rsidR="00970CF9" w:rsidRDefault="00970CF9" w:rsidP="00475026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970CF9" w:rsidRDefault="00970CF9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992" w:type="dxa"/>
          </w:tcPr>
          <w:p w:rsidR="00970CF9" w:rsidRDefault="00970CF9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6" w:type="dxa"/>
          </w:tcPr>
          <w:p w:rsidR="00970CF9" w:rsidRDefault="00970CF9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70CF9" w:rsidTr="00970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970CF9" w:rsidRPr="0070402D" w:rsidRDefault="00970CF9" w:rsidP="00BA6CFB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P0001</w:t>
            </w:r>
          </w:p>
        </w:tc>
        <w:tc>
          <w:tcPr>
            <w:tcW w:w="1612" w:type="dxa"/>
          </w:tcPr>
          <w:p w:rsidR="00970CF9" w:rsidRDefault="00970CF9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Harry Potter 1</w:t>
            </w:r>
          </w:p>
        </w:tc>
        <w:tc>
          <w:tcPr>
            <w:tcW w:w="1320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Ficción</w:t>
            </w:r>
          </w:p>
        </w:tc>
        <w:tc>
          <w:tcPr>
            <w:tcW w:w="1212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729" w:type="dxa"/>
          </w:tcPr>
          <w:p w:rsidR="00970CF9" w:rsidRDefault="00970CF9" w:rsidP="004750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992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6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70CF9" w:rsidTr="00970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970CF9" w:rsidRPr="0070402D" w:rsidRDefault="00970CF9" w:rsidP="00BA6CFB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P0002</w:t>
            </w:r>
          </w:p>
        </w:tc>
        <w:tc>
          <w:tcPr>
            <w:tcW w:w="1612" w:type="dxa"/>
          </w:tcPr>
          <w:p w:rsidR="00970CF9" w:rsidRDefault="00970CF9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Aro</w:t>
            </w:r>
          </w:p>
        </w:tc>
        <w:tc>
          <w:tcPr>
            <w:tcW w:w="1320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Terror</w:t>
            </w:r>
          </w:p>
        </w:tc>
        <w:tc>
          <w:tcPr>
            <w:tcW w:w="1212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729" w:type="dxa"/>
          </w:tcPr>
          <w:p w:rsidR="00970CF9" w:rsidRDefault="00970CF9" w:rsidP="004750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992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6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70CF9" w:rsidTr="00970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970CF9" w:rsidRPr="0070402D" w:rsidRDefault="00970CF9" w:rsidP="00BA6CFB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P0003</w:t>
            </w:r>
          </w:p>
        </w:tc>
        <w:tc>
          <w:tcPr>
            <w:tcW w:w="1612" w:type="dxa"/>
          </w:tcPr>
          <w:p w:rsidR="00970CF9" w:rsidRDefault="00970CF9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Pinocho</w:t>
            </w:r>
          </w:p>
        </w:tc>
        <w:tc>
          <w:tcPr>
            <w:tcW w:w="1320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Infantil</w:t>
            </w:r>
          </w:p>
        </w:tc>
        <w:tc>
          <w:tcPr>
            <w:tcW w:w="1212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Clásico</w:t>
            </w:r>
          </w:p>
        </w:tc>
        <w:tc>
          <w:tcPr>
            <w:tcW w:w="1729" w:type="dxa"/>
          </w:tcPr>
          <w:p w:rsidR="00970CF9" w:rsidRDefault="00812E36" w:rsidP="004750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Disney</w:t>
            </w:r>
          </w:p>
        </w:tc>
        <w:tc>
          <w:tcPr>
            <w:tcW w:w="851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992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6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70CF9" w:rsidTr="00970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970CF9" w:rsidRPr="0070402D" w:rsidRDefault="00970CF9" w:rsidP="00BA6CFB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P0007</w:t>
            </w:r>
          </w:p>
        </w:tc>
        <w:tc>
          <w:tcPr>
            <w:tcW w:w="1612" w:type="dxa"/>
          </w:tcPr>
          <w:p w:rsidR="00970CF9" w:rsidRDefault="00970CF9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Duro de Matar</w:t>
            </w:r>
          </w:p>
        </w:tc>
        <w:tc>
          <w:tcPr>
            <w:tcW w:w="1320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  <w:tc>
          <w:tcPr>
            <w:tcW w:w="1212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729" w:type="dxa"/>
          </w:tcPr>
          <w:p w:rsidR="00970CF9" w:rsidRDefault="00812E36" w:rsidP="004750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Bruce </w:t>
            </w:r>
            <w:proofErr w:type="spellStart"/>
            <w:r>
              <w:t>Willys</w:t>
            </w:r>
            <w:proofErr w:type="spellEnd"/>
          </w:p>
        </w:tc>
        <w:tc>
          <w:tcPr>
            <w:tcW w:w="851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992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6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70CF9" w:rsidTr="00970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970CF9" w:rsidRPr="0070402D" w:rsidRDefault="00970CF9" w:rsidP="00BA6CFB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P0008</w:t>
            </w:r>
          </w:p>
        </w:tc>
        <w:tc>
          <w:tcPr>
            <w:tcW w:w="1612" w:type="dxa"/>
          </w:tcPr>
          <w:p w:rsidR="00970CF9" w:rsidRDefault="00970CF9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Señor de los Anillos I</w:t>
            </w:r>
          </w:p>
        </w:tc>
        <w:tc>
          <w:tcPr>
            <w:tcW w:w="1320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Ficción</w:t>
            </w:r>
          </w:p>
        </w:tc>
        <w:tc>
          <w:tcPr>
            <w:tcW w:w="1212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729" w:type="dxa"/>
          </w:tcPr>
          <w:p w:rsidR="00970CF9" w:rsidRDefault="00970CF9" w:rsidP="004750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992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6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70CF9" w:rsidTr="00970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970CF9" w:rsidRPr="0070402D" w:rsidRDefault="00970CF9" w:rsidP="00BA6CFB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P0011</w:t>
            </w:r>
          </w:p>
        </w:tc>
        <w:tc>
          <w:tcPr>
            <w:tcW w:w="1612" w:type="dxa"/>
          </w:tcPr>
          <w:p w:rsidR="00970CF9" w:rsidRDefault="00970CF9" w:rsidP="009158E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Señor de los Anillos II</w:t>
            </w:r>
          </w:p>
        </w:tc>
        <w:tc>
          <w:tcPr>
            <w:tcW w:w="1320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Ficción</w:t>
            </w:r>
          </w:p>
        </w:tc>
        <w:tc>
          <w:tcPr>
            <w:tcW w:w="1212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729" w:type="dxa"/>
          </w:tcPr>
          <w:p w:rsidR="00970CF9" w:rsidRDefault="00970CF9" w:rsidP="004750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992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6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70CF9" w:rsidTr="00970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970CF9" w:rsidRPr="0070402D" w:rsidRDefault="00970CF9" w:rsidP="00BA6CFB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P0012</w:t>
            </w:r>
          </w:p>
        </w:tc>
        <w:tc>
          <w:tcPr>
            <w:tcW w:w="1612" w:type="dxa"/>
          </w:tcPr>
          <w:p w:rsidR="00970CF9" w:rsidRDefault="00970CF9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Megamente</w:t>
            </w:r>
          </w:p>
        </w:tc>
        <w:tc>
          <w:tcPr>
            <w:tcW w:w="1320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Infantil</w:t>
            </w:r>
          </w:p>
        </w:tc>
        <w:tc>
          <w:tcPr>
            <w:tcW w:w="1212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Estreno</w:t>
            </w:r>
          </w:p>
        </w:tc>
        <w:tc>
          <w:tcPr>
            <w:tcW w:w="1729" w:type="dxa"/>
          </w:tcPr>
          <w:p w:rsidR="00970CF9" w:rsidRDefault="00970CF9" w:rsidP="004750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2,50</w:t>
            </w:r>
          </w:p>
        </w:tc>
        <w:tc>
          <w:tcPr>
            <w:tcW w:w="992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6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70CF9" w:rsidTr="00970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970CF9" w:rsidRPr="0070402D" w:rsidRDefault="00970CF9" w:rsidP="00BA6CFB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P0121</w:t>
            </w:r>
          </w:p>
        </w:tc>
        <w:tc>
          <w:tcPr>
            <w:tcW w:w="1612" w:type="dxa"/>
          </w:tcPr>
          <w:p w:rsidR="00970CF9" w:rsidRDefault="00970CF9" w:rsidP="009158E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Harry Potter 7</w:t>
            </w:r>
          </w:p>
        </w:tc>
        <w:tc>
          <w:tcPr>
            <w:tcW w:w="1320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Ficción</w:t>
            </w:r>
          </w:p>
        </w:tc>
        <w:tc>
          <w:tcPr>
            <w:tcW w:w="1212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Estreno</w:t>
            </w:r>
          </w:p>
        </w:tc>
        <w:tc>
          <w:tcPr>
            <w:tcW w:w="1729" w:type="dxa"/>
          </w:tcPr>
          <w:p w:rsidR="00970CF9" w:rsidRDefault="00970CF9" w:rsidP="004750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2,50</w:t>
            </w:r>
          </w:p>
        </w:tc>
        <w:tc>
          <w:tcPr>
            <w:tcW w:w="992" w:type="dxa"/>
          </w:tcPr>
          <w:p w:rsidR="00970CF9" w:rsidRDefault="00970CF9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6" w:type="dxa"/>
          </w:tcPr>
          <w:p w:rsidR="00970CF9" w:rsidRDefault="00970CF9" w:rsidP="00970CF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70CF9" w:rsidTr="00970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970CF9" w:rsidRPr="0070402D" w:rsidRDefault="00970CF9" w:rsidP="00BA6CFB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P0122</w:t>
            </w:r>
          </w:p>
        </w:tc>
        <w:tc>
          <w:tcPr>
            <w:tcW w:w="1612" w:type="dxa"/>
          </w:tcPr>
          <w:p w:rsidR="00970CF9" w:rsidRDefault="00970CF9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Origen</w:t>
            </w:r>
          </w:p>
        </w:tc>
        <w:tc>
          <w:tcPr>
            <w:tcW w:w="1320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Drama</w:t>
            </w:r>
          </w:p>
        </w:tc>
        <w:tc>
          <w:tcPr>
            <w:tcW w:w="1212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Estreno</w:t>
            </w:r>
          </w:p>
        </w:tc>
        <w:tc>
          <w:tcPr>
            <w:tcW w:w="1729" w:type="dxa"/>
          </w:tcPr>
          <w:p w:rsidR="00970CF9" w:rsidRDefault="00812E36" w:rsidP="00812E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Leonardo </w:t>
            </w:r>
            <w:proofErr w:type="spellStart"/>
            <w:r>
              <w:t>Dicaprio</w:t>
            </w:r>
            <w:proofErr w:type="spellEnd"/>
          </w:p>
        </w:tc>
        <w:tc>
          <w:tcPr>
            <w:tcW w:w="851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992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6" w:type="dxa"/>
          </w:tcPr>
          <w:p w:rsidR="00970CF9" w:rsidRDefault="00970CF9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12E36" w:rsidTr="00970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:rsidR="00812E36" w:rsidRDefault="00812E36" w:rsidP="00BA6CFB">
            <w:pPr>
              <w:keepNext/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P0123</w:t>
            </w:r>
          </w:p>
        </w:tc>
        <w:tc>
          <w:tcPr>
            <w:tcW w:w="1612" w:type="dxa"/>
          </w:tcPr>
          <w:p w:rsidR="00812E36" w:rsidRDefault="00812E36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Toy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1320" w:type="dxa"/>
          </w:tcPr>
          <w:p w:rsidR="00812E36" w:rsidRDefault="00812E36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Infantil</w:t>
            </w:r>
          </w:p>
        </w:tc>
        <w:tc>
          <w:tcPr>
            <w:tcW w:w="1212" w:type="dxa"/>
          </w:tcPr>
          <w:p w:rsidR="00812E36" w:rsidRDefault="00812E36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Clásico</w:t>
            </w:r>
          </w:p>
        </w:tc>
        <w:tc>
          <w:tcPr>
            <w:tcW w:w="1729" w:type="dxa"/>
          </w:tcPr>
          <w:p w:rsidR="00812E36" w:rsidRDefault="00812E36" w:rsidP="00812E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Tom </w:t>
            </w:r>
            <w:proofErr w:type="spellStart"/>
            <w:r>
              <w:t>Hanks</w:t>
            </w:r>
            <w:proofErr w:type="spellEnd"/>
          </w:p>
        </w:tc>
        <w:tc>
          <w:tcPr>
            <w:tcW w:w="851" w:type="dxa"/>
          </w:tcPr>
          <w:p w:rsidR="00812E36" w:rsidRDefault="00812E36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:rsidR="00812E36" w:rsidRDefault="00812E36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6" w:type="dxa"/>
          </w:tcPr>
          <w:p w:rsidR="00812E36" w:rsidRDefault="00812E36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9158EB" w:rsidRDefault="009158EB" w:rsidP="009158EB">
      <w:r>
        <w:t>*Incluya 20 registros más</w:t>
      </w:r>
    </w:p>
    <w:p w:rsidR="00112DF2" w:rsidRDefault="00112DF2" w:rsidP="00112DF2">
      <w:pPr>
        <w:pStyle w:val="Listaconvietas"/>
        <w:numPr>
          <w:ilvl w:val="0"/>
          <w:numId w:val="36"/>
        </w:numPr>
        <w:spacing w:after="240"/>
      </w:pPr>
      <w:r>
        <w:t>Verifique todas las restricciones de los campos de la tabla.</w:t>
      </w:r>
    </w:p>
    <w:p w:rsidR="00112DF2" w:rsidRDefault="00112DF2" w:rsidP="00112DF2">
      <w:pPr>
        <w:pStyle w:val="Listaconvietas"/>
        <w:numPr>
          <w:ilvl w:val="0"/>
          <w:numId w:val="36"/>
        </w:numPr>
        <w:spacing w:after="240"/>
      </w:pPr>
      <w:r>
        <w:t>Agregue la siguiente tabla:</w:t>
      </w:r>
    </w:p>
    <w:p w:rsidR="00112DF2" w:rsidRDefault="00112DF2" w:rsidP="00112DF2">
      <w:pPr>
        <w:keepNext/>
      </w:pPr>
      <w:r>
        <w:t>Tabla: Cliente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1809"/>
        <w:gridCol w:w="1507"/>
        <w:gridCol w:w="1843"/>
        <w:gridCol w:w="4425"/>
      </w:tblGrid>
      <w:tr w:rsidR="00112DF2" w:rsidRPr="0070402D" w:rsidTr="00112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12DF2" w:rsidRPr="0070402D" w:rsidRDefault="00112DF2" w:rsidP="00BA6CFB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112DF2" w:rsidRPr="0070402D" w:rsidRDefault="00112DF2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43" w:type="dxa"/>
          </w:tcPr>
          <w:p w:rsidR="00112DF2" w:rsidRPr="0070402D" w:rsidRDefault="00112DF2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4425" w:type="dxa"/>
          </w:tcPr>
          <w:p w:rsidR="00112DF2" w:rsidRPr="0070402D" w:rsidRDefault="00112DF2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112DF2" w:rsidTr="00112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12DF2" w:rsidRPr="0070402D" w:rsidRDefault="00112DF2" w:rsidP="00112DF2">
            <w:pPr>
              <w:keepNext/>
              <w:spacing w:after="0"/>
              <w:rPr>
                <w:b w:val="0"/>
              </w:rPr>
            </w:pPr>
            <w:r w:rsidRPr="0070402D">
              <w:rPr>
                <w:b w:val="0"/>
              </w:rPr>
              <w:t xml:space="preserve">Id </w:t>
            </w:r>
            <w:r>
              <w:rPr>
                <w:b w:val="0"/>
              </w:rPr>
              <w:t>Cliente</w:t>
            </w:r>
          </w:p>
        </w:tc>
        <w:tc>
          <w:tcPr>
            <w:tcW w:w="1507" w:type="dxa"/>
          </w:tcPr>
          <w:p w:rsidR="00112DF2" w:rsidRDefault="00112DF2" w:rsidP="00112DF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843" w:type="dxa"/>
          </w:tcPr>
          <w:p w:rsidR="00112DF2" w:rsidRDefault="00112DF2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5" w:type="dxa"/>
          </w:tcPr>
          <w:p w:rsidR="00112DF2" w:rsidRDefault="00112DF2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112DF2" w:rsidTr="00112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12DF2" w:rsidRPr="0070402D" w:rsidRDefault="00112DF2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1507" w:type="dxa"/>
          </w:tcPr>
          <w:p w:rsidR="00112DF2" w:rsidRDefault="00112DF2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43" w:type="dxa"/>
          </w:tcPr>
          <w:p w:rsidR="00112DF2" w:rsidRDefault="00112DF2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4425" w:type="dxa"/>
          </w:tcPr>
          <w:p w:rsidR="00112DF2" w:rsidRDefault="00112DF2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DF2" w:rsidTr="00112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12DF2" w:rsidRPr="00024333" w:rsidRDefault="00112DF2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Documento</w:t>
            </w:r>
          </w:p>
        </w:tc>
        <w:tc>
          <w:tcPr>
            <w:tcW w:w="1507" w:type="dxa"/>
          </w:tcPr>
          <w:p w:rsidR="00112DF2" w:rsidRDefault="00FE5423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43" w:type="dxa"/>
          </w:tcPr>
          <w:p w:rsidR="00112DF2" w:rsidRDefault="00FE5423" w:rsidP="00112DF2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4425" w:type="dxa"/>
          </w:tcPr>
          <w:p w:rsidR="00112DF2" w:rsidRDefault="00112DF2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DF2" w:rsidTr="00112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12DF2" w:rsidRPr="0070402D" w:rsidRDefault="00112DF2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Dirección</w:t>
            </w:r>
          </w:p>
        </w:tc>
        <w:tc>
          <w:tcPr>
            <w:tcW w:w="1507" w:type="dxa"/>
          </w:tcPr>
          <w:p w:rsidR="00112DF2" w:rsidRDefault="00112DF2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43" w:type="dxa"/>
          </w:tcPr>
          <w:p w:rsidR="00112DF2" w:rsidRDefault="00112DF2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4425" w:type="dxa"/>
          </w:tcPr>
          <w:p w:rsidR="00112DF2" w:rsidRDefault="00112DF2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DF2" w:rsidTr="00112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12DF2" w:rsidRDefault="00112DF2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Teléfono</w:t>
            </w:r>
          </w:p>
        </w:tc>
        <w:tc>
          <w:tcPr>
            <w:tcW w:w="1507" w:type="dxa"/>
          </w:tcPr>
          <w:p w:rsidR="00112DF2" w:rsidRDefault="00112DF2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43" w:type="dxa"/>
          </w:tcPr>
          <w:p w:rsidR="00112DF2" w:rsidRDefault="00112DF2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5" w:type="dxa"/>
          </w:tcPr>
          <w:p w:rsidR="00112DF2" w:rsidRDefault="00112DF2" w:rsidP="00BA6CF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E17" w:rsidTr="00112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52E17" w:rsidRDefault="00052E17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Celular</w:t>
            </w:r>
          </w:p>
        </w:tc>
        <w:tc>
          <w:tcPr>
            <w:tcW w:w="1507" w:type="dxa"/>
          </w:tcPr>
          <w:p w:rsidR="00052E17" w:rsidRDefault="00052E17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843" w:type="dxa"/>
          </w:tcPr>
          <w:p w:rsidR="00052E17" w:rsidRDefault="00052E17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25" w:type="dxa"/>
          </w:tcPr>
          <w:p w:rsidR="00052E17" w:rsidRDefault="00052E17" w:rsidP="00BA6C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2DF2" w:rsidRDefault="00112DF2" w:rsidP="00112DF2">
      <w:pPr>
        <w:spacing w:after="0"/>
      </w:pPr>
    </w:p>
    <w:p w:rsidR="00112DF2" w:rsidRPr="00617451" w:rsidRDefault="00112DF2" w:rsidP="00C1615D">
      <w:pPr>
        <w:pStyle w:val="Listaconvietas"/>
        <w:numPr>
          <w:ilvl w:val="0"/>
          <w:numId w:val="0"/>
        </w:numPr>
        <w:spacing w:after="240"/>
      </w:pPr>
      <w:r>
        <w:t>Restricciones a nivel de campos para la tabla Cliente:</w:t>
      </w:r>
    </w:p>
    <w:p w:rsidR="00112DF2" w:rsidRPr="00617451" w:rsidRDefault="00112DF2" w:rsidP="00112DF2">
      <w:pPr>
        <w:spacing w:after="0"/>
      </w:pPr>
      <w:r>
        <w:t xml:space="preserve">Campo: </w:t>
      </w:r>
      <w:r w:rsidR="00052E17">
        <w:t>Nombre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112DF2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12DF2" w:rsidRPr="0070402D" w:rsidRDefault="00112DF2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112DF2" w:rsidRPr="0070402D" w:rsidRDefault="00112DF2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112DF2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12DF2" w:rsidRPr="0070402D" w:rsidRDefault="00112DF2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Título</w:t>
            </w:r>
          </w:p>
        </w:tc>
        <w:tc>
          <w:tcPr>
            <w:tcW w:w="4536" w:type="dxa"/>
          </w:tcPr>
          <w:p w:rsidR="00112DF2" w:rsidRDefault="00052E17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 y Nombres</w:t>
            </w:r>
          </w:p>
        </w:tc>
      </w:tr>
      <w:tr w:rsidR="00112DF2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12DF2" w:rsidRPr="00024333" w:rsidRDefault="00052E17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Requerido</w:t>
            </w:r>
          </w:p>
        </w:tc>
        <w:tc>
          <w:tcPr>
            <w:tcW w:w="4536" w:type="dxa"/>
          </w:tcPr>
          <w:p w:rsidR="00112DF2" w:rsidRDefault="00052E17" w:rsidP="00112DF2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112DF2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12DF2" w:rsidRPr="0070402D" w:rsidRDefault="00052E17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Permitir longitud cero</w:t>
            </w:r>
          </w:p>
        </w:tc>
        <w:tc>
          <w:tcPr>
            <w:tcW w:w="4536" w:type="dxa"/>
          </w:tcPr>
          <w:p w:rsidR="00112DF2" w:rsidRDefault="00052E17" w:rsidP="00112DF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112DF2" w:rsidRPr="00617451" w:rsidRDefault="00112DF2" w:rsidP="00112DF2"/>
    <w:p w:rsidR="00052E17" w:rsidRPr="00617451" w:rsidRDefault="00052E17" w:rsidP="00052E17">
      <w:pPr>
        <w:spacing w:after="0"/>
      </w:pPr>
      <w:r>
        <w:t>Campo: Documento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052E17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2E17" w:rsidRPr="0070402D" w:rsidRDefault="00052E17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052E17" w:rsidRPr="0070402D" w:rsidRDefault="00052E17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052E17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2E17" w:rsidRPr="0070402D" w:rsidRDefault="00052E17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Título</w:t>
            </w:r>
          </w:p>
        </w:tc>
        <w:tc>
          <w:tcPr>
            <w:tcW w:w="4536" w:type="dxa"/>
          </w:tcPr>
          <w:p w:rsidR="00052E17" w:rsidRDefault="00052E17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Carnet de Identidad</w:t>
            </w:r>
          </w:p>
        </w:tc>
      </w:tr>
      <w:tr w:rsidR="00052E17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2E17" w:rsidRPr="00024333" w:rsidRDefault="00052E17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Regla de validación</w:t>
            </w:r>
          </w:p>
        </w:tc>
        <w:tc>
          <w:tcPr>
            <w:tcW w:w="4536" w:type="dxa"/>
          </w:tcPr>
          <w:p w:rsidR="00052E17" w:rsidRDefault="00052E17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&gt;99999</w:t>
            </w:r>
          </w:p>
        </w:tc>
      </w:tr>
      <w:tr w:rsidR="00052E17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2E17" w:rsidRPr="0070402D" w:rsidRDefault="00052E17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Texto de validación</w:t>
            </w:r>
          </w:p>
        </w:tc>
        <w:tc>
          <w:tcPr>
            <w:tcW w:w="4536" w:type="dxa"/>
          </w:tcPr>
          <w:p w:rsidR="00052E17" w:rsidRDefault="00052E17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Documento de Identidad debe tener al menos 6 dígitos</w:t>
            </w:r>
          </w:p>
        </w:tc>
      </w:tr>
    </w:tbl>
    <w:p w:rsidR="00052E17" w:rsidRDefault="00052E17" w:rsidP="00052E17"/>
    <w:p w:rsidR="00052E17" w:rsidRPr="00617451" w:rsidRDefault="00052E17" w:rsidP="00052E17">
      <w:pPr>
        <w:keepNext/>
        <w:spacing w:after="0"/>
      </w:pPr>
      <w:r>
        <w:lastRenderedPageBreak/>
        <w:t>Campo: Dirección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052E17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2E17" w:rsidRPr="0070402D" w:rsidRDefault="00052E17" w:rsidP="00052E17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052E17" w:rsidRPr="0070402D" w:rsidRDefault="00052E17" w:rsidP="00052E17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052E17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2E17" w:rsidRPr="00024333" w:rsidRDefault="00052E17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Requerido</w:t>
            </w:r>
          </w:p>
        </w:tc>
        <w:tc>
          <w:tcPr>
            <w:tcW w:w="4536" w:type="dxa"/>
          </w:tcPr>
          <w:p w:rsidR="00052E17" w:rsidRDefault="00052E17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052E17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2E17" w:rsidRPr="0070402D" w:rsidRDefault="00052E17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Permitir longitud cero</w:t>
            </w:r>
          </w:p>
        </w:tc>
        <w:tc>
          <w:tcPr>
            <w:tcW w:w="4536" w:type="dxa"/>
          </w:tcPr>
          <w:p w:rsidR="00052E17" w:rsidRDefault="00052E17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052E17" w:rsidRDefault="00052E17" w:rsidP="00052E17"/>
    <w:p w:rsidR="00052E17" w:rsidRPr="00617451" w:rsidRDefault="00052E17" w:rsidP="00052E17">
      <w:pPr>
        <w:spacing w:after="0"/>
      </w:pPr>
      <w:r>
        <w:t xml:space="preserve">Campo: </w:t>
      </w:r>
      <w:r w:rsidR="00C1615D">
        <w:t>Teléfono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052E17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2E17" w:rsidRPr="0070402D" w:rsidRDefault="00052E17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052E17" w:rsidRPr="0070402D" w:rsidRDefault="00052E17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052E17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2E17" w:rsidRPr="0070402D" w:rsidRDefault="00C1615D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Máscara</w:t>
            </w:r>
          </w:p>
        </w:tc>
        <w:tc>
          <w:tcPr>
            <w:tcW w:w="4536" w:type="dxa"/>
          </w:tcPr>
          <w:p w:rsidR="00052E17" w:rsidRDefault="00C1615D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4-000000</w:t>
            </w:r>
          </w:p>
        </w:tc>
      </w:tr>
    </w:tbl>
    <w:p w:rsidR="00052E17" w:rsidRPr="00617451" w:rsidRDefault="00052E17" w:rsidP="00052E17"/>
    <w:p w:rsidR="00C1615D" w:rsidRPr="00617451" w:rsidRDefault="00C1615D" w:rsidP="00C1615D">
      <w:pPr>
        <w:spacing w:after="0"/>
      </w:pPr>
      <w:r>
        <w:t>Campo: Celular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C1615D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615D" w:rsidRPr="0070402D" w:rsidRDefault="00C1615D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C1615D" w:rsidRPr="0070402D" w:rsidRDefault="00C1615D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C1615D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615D" w:rsidRPr="0070402D" w:rsidRDefault="00C1615D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Máscara</w:t>
            </w:r>
          </w:p>
        </w:tc>
        <w:tc>
          <w:tcPr>
            <w:tcW w:w="4536" w:type="dxa"/>
          </w:tcPr>
          <w:p w:rsidR="00C1615D" w:rsidRDefault="00C1615D" w:rsidP="00C1615D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700-00000</w:t>
            </w:r>
          </w:p>
        </w:tc>
      </w:tr>
    </w:tbl>
    <w:p w:rsidR="00C1615D" w:rsidRPr="00617451" w:rsidRDefault="00C1615D" w:rsidP="00C1615D"/>
    <w:p w:rsidR="0002744A" w:rsidRDefault="0002744A" w:rsidP="0002744A">
      <w:pPr>
        <w:pStyle w:val="Listaconvietas"/>
        <w:numPr>
          <w:ilvl w:val="0"/>
          <w:numId w:val="36"/>
        </w:numPr>
        <w:spacing w:after="240"/>
      </w:pPr>
      <w:r>
        <w:t>Agregue 25 registros de clientes.</w:t>
      </w:r>
    </w:p>
    <w:p w:rsidR="0002744A" w:rsidRDefault="0002744A" w:rsidP="0002744A">
      <w:pPr>
        <w:pStyle w:val="Listaconvietas"/>
        <w:numPr>
          <w:ilvl w:val="0"/>
          <w:numId w:val="36"/>
        </w:numPr>
        <w:spacing w:after="240"/>
      </w:pPr>
      <w:r>
        <w:t>Agregue la</w:t>
      </w:r>
      <w:r w:rsidR="00FE57E0">
        <w:t>s</w:t>
      </w:r>
      <w:r>
        <w:t xml:space="preserve"> siguiente</w:t>
      </w:r>
      <w:r w:rsidR="00FE57E0">
        <w:t>s</w:t>
      </w:r>
      <w:r>
        <w:t xml:space="preserve"> tabla</w:t>
      </w:r>
      <w:r w:rsidR="00FE57E0">
        <w:t>s</w:t>
      </w:r>
      <w:r>
        <w:t>:</w:t>
      </w:r>
    </w:p>
    <w:p w:rsidR="0002744A" w:rsidRDefault="0002744A" w:rsidP="0002744A">
      <w:pPr>
        <w:keepNext/>
      </w:pPr>
      <w:r>
        <w:t>Tabla: Boleta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1809"/>
        <w:gridCol w:w="1507"/>
        <w:gridCol w:w="1843"/>
        <w:gridCol w:w="4425"/>
      </w:tblGrid>
      <w:tr w:rsidR="0002744A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744A" w:rsidRPr="0070402D" w:rsidRDefault="0002744A" w:rsidP="00BA6CFB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07" w:type="dxa"/>
          </w:tcPr>
          <w:p w:rsidR="0002744A" w:rsidRPr="0070402D" w:rsidRDefault="0002744A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843" w:type="dxa"/>
          </w:tcPr>
          <w:p w:rsidR="0002744A" w:rsidRPr="0070402D" w:rsidRDefault="0002744A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4425" w:type="dxa"/>
          </w:tcPr>
          <w:p w:rsidR="0002744A" w:rsidRPr="0070402D" w:rsidRDefault="0002744A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02744A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744A" w:rsidRPr="0070402D" w:rsidRDefault="0002744A" w:rsidP="00BA6CFB">
            <w:pPr>
              <w:keepNext/>
              <w:spacing w:after="0"/>
              <w:rPr>
                <w:b w:val="0"/>
              </w:rPr>
            </w:pPr>
            <w:proofErr w:type="spellStart"/>
            <w:r>
              <w:rPr>
                <w:b w:val="0"/>
              </w:rPr>
              <w:t>Nro</w:t>
            </w:r>
            <w:proofErr w:type="spellEnd"/>
            <w:r>
              <w:rPr>
                <w:b w:val="0"/>
              </w:rPr>
              <w:t xml:space="preserve"> Boleta</w:t>
            </w:r>
          </w:p>
        </w:tc>
        <w:tc>
          <w:tcPr>
            <w:tcW w:w="1507" w:type="dxa"/>
          </w:tcPr>
          <w:p w:rsidR="0002744A" w:rsidRDefault="0002744A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Autonumérico</w:t>
            </w:r>
            <w:proofErr w:type="spellEnd"/>
          </w:p>
        </w:tc>
        <w:tc>
          <w:tcPr>
            <w:tcW w:w="1843" w:type="dxa"/>
          </w:tcPr>
          <w:p w:rsidR="0002744A" w:rsidRDefault="0002744A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25" w:type="dxa"/>
          </w:tcPr>
          <w:p w:rsidR="0002744A" w:rsidRDefault="0002744A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02744A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744A" w:rsidRPr="0070402D" w:rsidRDefault="0002744A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Fecha Alquiler</w:t>
            </w:r>
          </w:p>
        </w:tc>
        <w:tc>
          <w:tcPr>
            <w:tcW w:w="1507" w:type="dxa"/>
          </w:tcPr>
          <w:p w:rsidR="0002744A" w:rsidRDefault="0002744A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1843" w:type="dxa"/>
          </w:tcPr>
          <w:p w:rsidR="0002744A" w:rsidRDefault="0002744A" w:rsidP="00B4520E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B4520E">
              <w:t>corta</w:t>
            </w:r>
          </w:p>
        </w:tc>
        <w:tc>
          <w:tcPr>
            <w:tcW w:w="4425" w:type="dxa"/>
          </w:tcPr>
          <w:p w:rsidR="0002744A" w:rsidRDefault="0002744A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44A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744A" w:rsidRPr="00024333" w:rsidRDefault="0002744A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Id Cliente</w:t>
            </w:r>
          </w:p>
        </w:tc>
        <w:tc>
          <w:tcPr>
            <w:tcW w:w="1507" w:type="dxa"/>
          </w:tcPr>
          <w:p w:rsidR="0002744A" w:rsidRDefault="0002744A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43" w:type="dxa"/>
          </w:tcPr>
          <w:p w:rsidR="0002744A" w:rsidRDefault="0002744A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4425" w:type="dxa"/>
          </w:tcPr>
          <w:p w:rsidR="0002744A" w:rsidRDefault="0002744A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744A" w:rsidRDefault="0002744A" w:rsidP="0002744A">
      <w:pPr>
        <w:spacing w:after="0"/>
      </w:pPr>
    </w:p>
    <w:p w:rsidR="0002744A" w:rsidRPr="00617451" w:rsidRDefault="0002744A" w:rsidP="0002744A">
      <w:pPr>
        <w:pStyle w:val="Listaconvietas"/>
        <w:numPr>
          <w:ilvl w:val="0"/>
          <w:numId w:val="0"/>
        </w:numPr>
        <w:spacing w:after="240"/>
      </w:pPr>
      <w:r>
        <w:t>Restricciones a nivel de campos para la tabla Boleta:</w:t>
      </w:r>
    </w:p>
    <w:p w:rsidR="0002744A" w:rsidRPr="00617451" w:rsidRDefault="0002744A" w:rsidP="0002744A">
      <w:pPr>
        <w:spacing w:after="0"/>
      </w:pPr>
      <w:r>
        <w:t xml:space="preserve">Campo: </w:t>
      </w:r>
      <w:proofErr w:type="spellStart"/>
      <w:r>
        <w:t>Nro</w:t>
      </w:r>
      <w:proofErr w:type="spellEnd"/>
      <w:r>
        <w:t xml:space="preserve"> Boleta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02744A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2744A" w:rsidRPr="0070402D" w:rsidRDefault="0002744A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02744A" w:rsidRPr="0070402D" w:rsidRDefault="0002744A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02744A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2744A" w:rsidRPr="0070402D" w:rsidRDefault="0002744A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Formato</w:t>
            </w:r>
          </w:p>
        </w:tc>
        <w:tc>
          <w:tcPr>
            <w:tcW w:w="4536" w:type="dxa"/>
          </w:tcPr>
          <w:p w:rsidR="0002744A" w:rsidRDefault="0002744A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</w:t>
            </w:r>
          </w:p>
        </w:tc>
      </w:tr>
      <w:tr w:rsidR="0002744A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2744A" w:rsidRPr="00024333" w:rsidRDefault="0002744A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Título</w:t>
            </w:r>
          </w:p>
        </w:tc>
        <w:tc>
          <w:tcPr>
            <w:tcW w:w="4536" w:type="dxa"/>
          </w:tcPr>
          <w:p w:rsidR="0002744A" w:rsidRDefault="0002744A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</w:tr>
    </w:tbl>
    <w:p w:rsidR="0002744A" w:rsidRPr="00617451" w:rsidRDefault="0002744A" w:rsidP="0002744A"/>
    <w:p w:rsidR="0002744A" w:rsidRPr="00617451" w:rsidRDefault="0002744A" w:rsidP="0002744A">
      <w:pPr>
        <w:spacing w:after="0"/>
      </w:pPr>
      <w:r>
        <w:t>Campo: Fecha Alquiler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02744A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2744A" w:rsidRPr="0070402D" w:rsidRDefault="0002744A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02744A" w:rsidRPr="0070402D" w:rsidRDefault="0002744A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02744A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2744A" w:rsidRPr="0070402D" w:rsidRDefault="0002744A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Título</w:t>
            </w:r>
          </w:p>
        </w:tc>
        <w:tc>
          <w:tcPr>
            <w:tcW w:w="4536" w:type="dxa"/>
          </w:tcPr>
          <w:p w:rsidR="0002744A" w:rsidRDefault="0002744A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Alquiler</w:t>
            </w:r>
          </w:p>
        </w:tc>
      </w:tr>
      <w:tr w:rsidR="0002744A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2744A" w:rsidRDefault="0002744A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Valor predeterminado</w:t>
            </w:r>
          </w:p>
        </w:tc>
        <w:tc>
          <w:tcPr>
            <w:tcW w:w="4536" w:type="dxa"/>
          </w:tcPr>
          <w:p w:rsidR="0002744A" w:rsidRDefault="0002744A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Fecha()</w:t>
            </w:r>
          </w:p>
        </w:tc>
      </w:tr>
      <w:tr w:rsidR="0002744A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2744A" w:rsidRPr="00024333" w:rsidRDefault="0002744A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Regla de validación</w:t>
            </w:r>
          </w:p>
        </w:tc>
        <w:tc>
          <w:tcPr>
            <w:tcW w:w="4536" w:type="dxa"/>
          </w:tcPr>
          <w:p w:rsidR="0002744A" w:rsidRDefault="0002744A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=Fecha()</w:t>
            </w:r>
          </w:p>
        </w:tc>
      </w:tr>
      <w:tr w:rsidR="0002744A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2744A" w:rsidRPr="0070402D" w:rsidRDefault="0002744A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Texto de validación</w:t>
            </w:r>
          </w:p>
        </w:tc>
        <w:tc>
          <w:tcPr>
            <w:tcW w:w="4536" w:type="dxa"/>
          </w:tcPr>
          <w:p w:rsidR="0002744A" w:rsidRDefault="0002744A" w:rsidP="00BA6C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fecha debe ser igual a la actual</w:t>
            </w:r>
          </w:p>
        </w:tc>
      </w:tr>
      <w:tr w:rsidR="0002744A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2744A" w:rsidRDefault="0002744A" w:rsidP="00BA6CFB">
            <w:pPr>
              <w:spacing w:after="0"/>
              <w:rPr>
                <w:b w:val="0"/>
              </w:rPr>
            </w:pPr>
            <w:r>
              <w:rPr>
                <w:b w:val="0"/>
              </w:rPr>
              <w:t>Requerido</w:t>
            </w:r>
          </w:p>
        </w:tc>
        <w:tc>
          <w:tcPr>
            <w:tcW w:w="4536" w:type="dxa"/>
          </w:tcPr>
          <w:p w:rsidR="0002744A" w:rsidRDefault="0002744A" w:rsidP="00BA6CF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</w:tbl>
    <w:p w:rsidR="0002744A" w:rsidRDefault="0002744A" w:rsidP="0002744A"/>
    <w:p w:rsidR="002D28E3" w:rsidRDefault="002D28E3" w:rsidP="00E84700">
      <w:pPr>
        <w:keepNext/>
        <w:spacing w:after="0"/>
      </w:pPr>
      <w:r>
        <w:t>Campo: Id Cliente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2D28E3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D28E3" w:rsidRPr="0070402D" w:rsidRDefault="002D28E3" w:rsidP="00E84700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2D28E3" w:rsidRPr="0070402D" w:rsidRDefault="002D28E3" w:rsidP="00E84700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2D28E3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D28E3" w:rsidRPr="0070402D" w:rsidRDefault="002D28E3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Título</w:t>
            </w:r>
          </w:p>
        </w:tc>
        <w:tc>
          <w:tcPr>
            <w:tcW w:w="4536" w:type="dxa"/>
          </w:tcPr>
          <w:p w:rsidR="002D28E3" w:rsidRDefault="002D28E3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D28E3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D28E3" w:rsidRPr="00024333" w:rsidRDefault="002D28E3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Requerido</w:t>
            </w:r>
          </w:p>
        </w:tc>
        <w:tc>
          <w:tcPr>
            <w:tcW w:w="4536" w:type="dxa"/>
          </w:tcPr>
          <w:p w:rsidR="002D28E3" w:rsidRDefault="002D28E3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2D28E3" w:rsidRPr="00494073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gridSpan w:val="2"/>
          </w:tcPr>
          <w:p w:rsidR="002D28E3" w:rsidRPr="00494073" w:rsidRDefault="002D28E3" w:rsidP="00BA6CFB">
            <w:pPr>
              <w:keepNext/>
              <w:spacing w:after="0"/>
              <w:jc w:val="center"/>
              <w:rPr>
                <w:i/>
                <w:sz w:val="20"/>
              </w:rPr>
            </w:pPr>
            <w:r w:rsidRPr="00494073">
              <w:rPr>
                <w:i/>
                <w:sz w:val="20"/>
              </w:rPr>
              <w:t>Opciones de Búsqueda</w:t>
            </w:r>
          </w:p>
        </w:tc>
      </w:tr>
      <w:tr w:rsidR="002D28E3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D28E3" w:rsidRDefault="004F5CD1" w:rsidP="004F5CD1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Tipo de o</w:t>
            </w:r>
            <w:r w:rsidR="002D28E3">
              <w:rPr>
                <w:b w:val="0"/>
              </w:rPr>
              <w:t>rigen de la fila</w:t>
            </w:r>
          </w:p>
        </w:tc>
        <w:tc>
          <w:tcPr>
            <w:tcW w:w="4536" w:type="dxa"/>
          </w:tcPr>
          <w:p w:rsidR="002D28E3" w:rsidRDefault="002D28E3" w:rsidP="004F5CD1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Cliente</w:t>
            </w:r>
            <w:r w:rsidR="00E84700">
              <w:t xml:space="preserve">: </w:t>
            </w:r>
            <w:r w:rsidR="009B74B7">
              <w:t xml:space="preserve">mostrar </w:t>
            </w:r>
            <w:r w:rsidR="00E84700">
              <w:t>campo Nombre</w:t>
            </w:r>
          </w:p>
        </w:tc>
      </w:tr>
    </w:tbl>
    <w:p w:rsidR="002C1A89" w:rsidRDefault="002C1A89" w:rsidP="009A064A">
      <w:pPr>
        <w:rPr>
          <w:b/>
          <w:bCs/>
          <w:sz w:val="20"/>
        </w:rPr>
      </w:pPr>
    </w:p>
    <w:p w:rsidR="00FE57E0" w:rsidRDefault="001F77AD" w:rsidP="00FE57E0">
      <w:pPr>
        <w:keepNext/>
      </w:pPr>
      <w:r>
        <w:lastRenderedPageBreak/>
        <w:t xml:space="preserve">Tabla: </w:t>
      </w:r>
      <w:proofErr w:type="spellStart"/>
      <w:r>
        <w:t>Detalle</w:t>
      </w:r>
      <w:r w:rsidR="00FE57E0">
        <w:t>Boleta</w:t>
      </w:r>
      <w:proofErr w:type="spellEnd"/>
    </w:p>
    <w:tbl>
      <w:tblPr>
        <w:tblStyle w:val="Sombreadoclaro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4373"/>
      </w:tblGrid>
      <w:tr w:rsidR="00FE57E0" w:rsidRPr="0070402D" w:rsidTr="00FE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57E0" w:rsidRPr="0070402D" w:rsidRDefault="00FE57E0" w:rsidP="00BA6CFB">
            <w:pPr>
              <w:keepNext/>
              <w:spacing w:after="0"/>
              <w:jc w:val="center"/>
              <w:rPr>
                <w:sz w:val="20"/>
              </w:rPr>
            </w:pPr>
            <w:r w:rsidRPr="0070402D">
              <w:rPr>
                <w:sz w:val="20"/>
              </w:rPr>
              <w:t>Campo</w:t>
            </w:r>
          </w:p>
        </w:tc>
        <w:tc>
          <w:tcPr>
            <w:tcW w:w="1559" w:type="dxa"/>
          </w:tcPr>
          <w:p w:rsidR="00FE57E0" w:rsidRPr="0070402D" w:rsidRDefault="00FE57E0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Tipo</w:t>
            </w:r>
          </w:p>
        </w:tc>
        <w:tc>
          <w:tcPr>
            <w:tcW w:w="1701" w:type="dxa"/>
          </w:tcPr>
          <w:p w:rsidR="00FE57E0" w:rsidRPr="0070402D" w:rsidRDefault="00FE57E0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Tamaño/Formato</w:t>
            </w:r>
          </w:p>
        </w:tc>
        <w:tc>
          <w:tcPr>
            <w:tcW w:w="4373" w:type="dxa"/>
          </w:tcPr>
          <w:p w:rsidR="00FE57E0" w:rsidRPr="0070402D" w:rsidRDefault="00FE57E0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0402D">
              <w:rPr>
                <w:sz w:val="20"/>
              </w:rPr>
              <w:t>Observaciones</w:t>
            </w:r>
          </w:p>
        </w:tc>
      </w:tr>
      <w:tr w:rsidR="00FE57E0" w:rsidTr="00FE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57E0" w:rsidRPr="0070402D" w:rsidRDefault="00FE57E0" w:rsidP="00BA6CFB">
            <w:pPr>
              <w:keepNext/>
              <w:spacing w:after="0"/>
              <w:rPr>
                <w:b w:val="0"/>
              </w:rPr>
            </w:pPr>
            <w:proofErr w:type="spellStart"/>
            <w:r>
              <w:rPr>
                <w:b w:val="0"/>
              </w:rPr>
              <w:t>Nro</w:t>
            </w:r>
            <w:proofErr w:type="spellEnd"/>
            <w:r>
              <w:rPr>
                <w:b w:val="0"/>
              </w:rPr>
              <w:t xml:space="preserve"> Boleta</w:t>
            </w:r>
          </w:p>
        </w:tc>
        <w:tc>
          <w:tcPr>
            <w:tcW w:w="1559" w:type="dxa"/>
          </w:tcPr>
          <w:p w:rsidR="00FE57E0" w:rsidRDefault="00A95F92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701" w:type="dxa"/>
          </w:tcPr>
          <w:p w:rsidR="00FE57E0" w:rsidRDefault="00A95F92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largo</w:t>
            </w:r>
          </w:p>
        </w:tc>
        <w:tc>
          <w:tcPr>
            <w:tcW w:w="4373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FE57E0" w:rsidTr="00FE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57E0" w:rsidRPr="0070402D" w:rsidRDefault="00FE57E0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Id Película</w:t>
            </w:r>
          </w:p>
        </w:tc>
        <w:tc>
          <w:tcPr>
            <w:tcW w:w="1559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701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373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Principal</w:t>
            </w:r>
          </w:p>
        </w:tc>
      </w:tr>
      <w:tr w:rsidR="00FE57E0" w:rsidTr="00FE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57E0" w:rsidRPr="00024333" w:rsidRDefault="00FE57E0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Precio Alquilado</w:t>
            </w:r>
          </w:p>
        </w:tc>
        <w:tc>
          <w:tcPr>
            <w:tcW w:w="1559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701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4373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7E0" w:rsidTr="00FE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57E0" w:rsidRDefault="00BB0657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Devuelto</w:t>
            </w:r>
          </w:p>
        </w:tc>
        <w:tc>
          <w:tcPr>
            <w:tcW w:w="1559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Sí/No</w:t>
            </w:r>
          </w:p>
        </w:tc>
        <w:tc>
          <w:tcPr>
            <w:tcW w:w="1701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73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7E0" w:rsidTr="00FE5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57E0" w:rsidRDefault="00FE57E0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Fecha Devolución</w:t>
            </w:r>
          </w:p>
        </w:tc>
        <w:tc>
          <w:tcPr>
            <w:tcW w:w="1559" w:type="dxa"/>
          </w:tcPr>
          <w:p w:rsidR="00FE57E0" w:rsidRDefault="00FE57E0" w:rsidP="00FE57E0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1701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corta</w:t>
            </w:r>
          </w:p>
        </w:tc>
        <w:tc>
          <w:tcPr>
            <w:tcW w:w="4373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7E0" w:rsidTr="00FE5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57E0" w:rsidRDefault="00FE57E0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Mora</w:t>
            </w:r>
          </w:p>
        </w:tc>
        <w:tc>
          <w:tcPr>
            <w:tcW w:w="1559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701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4373" w:type="dxa"/>
          </w:tcPr>
          <w:p w:rsidR="00FE57E0" w:rsidRDefault="00FE57E0" w:rsidP="00BA6CFB">
            <w:pPr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57E0" w:rsidRDefault="00FE57E0" w:rsidP="00FE57E0">
      <w:pPr>
        <w:spacing w:after="0"/>
      </w:pPr>
    </w:p>
    <w:p w:rsidR="00FE57E0" w:rsidRPr="00617451" w:rsidRDefault="00FE57E0" w:rsidP="00FE57E0">
      <w:pPr>
        <w:pStyle w:val="Listaconvietas"/>
        <w:numPr>
          <w:ilvl w:val="0"/>
          <w:numId w:val="0"/>
        </w:numPr>
        <w:spacing w:after="240"/>
      </w:pPr>
      <w:r>
        <w:t xml:space="preserve">Restricciones a nivel de campos para la tabla </w:t>
      </w:r>
      <w:proofErr w:type="spellStart"/>
      <w:r w:rsidR="001F77AD">
        <w:t>Detalle</w:t>
      </w:r>
      <w:r>
        <w:t>Boleta</w:t>
      </w:r>
      <w:proofErr w:type="spellEnd"/>
      <w:r>
        <w:t>:</w:t>
      </w:r>
    </w:p>
    <w:p w:rsidR="003536B2" w:rsidRPr="00617451" w:rsidRDefault="003536B2" w:rsidP="003536B2">
      <w:pPr>
        <w:spacing w:after="0"/>
      </w:pPr>
      <w:r>
        <w:t xml:space="preserve">Campo: </w:t>
      </w:r>
      <w:proofErr w:type="spellStart"/>
      <w:r>
        <w:t>Nro</w:t>
      </w:r>
      <w:proofErr w:type="spellEnd"/>
      <w:r>
        <w:t xml:space="preserve"> Boleta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3536B2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536B2" w:rsidRPr="0070402D" w:rsidRDefault="003536B2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3536B2" w:rsidRPr="0070402D" w:rsidRDefault="003536B2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3536B2" w:rsidRPr="00494073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gridSpan w:val="2"/>
          </w:tcPr>
          <w:p w:rsidR="003536B2" w:rsidRPr="00494073" w:rsidRDefault="003536B2" w:rsidP="00BA6CFB">
            <w:pPr>
              <w:keepNext/>
              <w:spacing w:after="0"/>
              <w:jc w:val="center"/>
              <w:rPr>
                <w:i/>
                <w:sz w:val="20"/>
              </w:rPr>
            </w:pPr>
            <w:r w:rsidRPr="00494073">
              <w:rPr>
                <w:i/>
                <w:sz w:val="20"/>
              </w:rPr>
              <w:t>Opciones de Búsqueda</w:t>
            </w:r>
          </w:p>
        </w:tc>
      </w:tr>
      <w:tr w:rsidR="003536B2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536B2" w:rsidRDefault="003536B2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Tipo de origen de la fila</w:t>
            </w:r>
          </w:p>
        </w:tc>
        <w:tc>
          <w:tcPr>
            <w:tcW w:w="4536" w:type="dxa"/>
          </w:tcPr>
          <w:p w:rsidR="003536B2" w:rsidRDefault="003536B2" w:rsidP="003536B2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Boleta: mostrar campo </w:t>
            </w:r>
            <w:proofErr w:type="spellStart"/>
            <w:r>
              <w:t>Nro</w:t>
            </w:r>
            <w:proofErr w:type="spellEnd"/>
            <w:r>
              <w:t xml:space="preserve"> Boleta</w:t>
            </w:r>
          </w:p>
        </w:tc>
      </w:tr>
    </w:tbl>
    <w:p w:rsidR="003536B2" w:rsidRDefault="003536B2" w:rsidP="00FE57E0">
      <w:pPr>
        <w:spacing w:after="0"/>
      </w:pPr>
    </w:p>
    <w:p w:rsidR="00FE57E0" w:rsidRPr="00617451" w:rsidRDefault="00FE57E0" w:rsidP="00FE57E0">
      <w:pPr>
        <w:spacing w:after="0"/>
      </w:pPr>
      <w:r>
        <w:t xml:space="preserve">Campo: </w:t>
      </w:r>
      <w:r w:rsidR="00BB0657">
        <w:t>Id Película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FE57E0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E57E0" w:rsidRPr="0070402D" w:rsidRDefault="00FE57E0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FE57E0" w:rsidRPr="0070402D" w:rsidRDefault="00FE57E0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FE57E0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E57E0" w:rsidRPr="00024333" w:rsidRDefault="00FE57E0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Título</w:t>
            </w:r>
          </w:p>
        </w:tc>
        <w:tc>
          <w:tcPr>
            <w:tcW w:w="4536" w:type="dxa"/>
          </w:tcPr>
          <w:p w:rsidR="00FE57E0" w:rsidRDefault="00BB0657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Película</w:t>
            </w:r>
          </w:p>
        </w:tc>
      </w:tr>
      <w:tr w:rsidR="00BB0657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B0657" w:rsidRDefault="00BB0657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Requerido</w:t>
            </w:r>
          </w:p>
        </w:tc>
        <w:tc>
          <w:tcPr>
            <w:tcW w:w="4536" w:type="dxa"/>
          </w:tcPr>
          <w:p w:rsidR="00BB0657" w:rsidRDefault="00BB0657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</w:tr>
      <w:tr w:rsidR="00BB0657" w:rsidRPr="00494073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gridSpan w:val="2"/>
          </w:tcPr>
          <w:p w:rsidR="00BB0657" w:rsidRPr="00494073" w:rsidRDefault="00BB0657" w:rsidP="00BA6CFB">
            <w:pPr>
              <w:keepNext/>
              <w:spacing w:after="0"/>
              <w:jc w:val="center"/>
              <w:rPr>
                <w:i/>
                <w:sz w:val="20"/>
              </w:rPr>
            </w:pPr>
            <w:r w:rsidRPr="00494073">
              <w:rPr>
                <w:i/>
                <w:sz w:val="20"/>
              </w:rPr>
              <w:t>Opciones de Búsqueda</w:t>
            </w:r>
          </w:p>
        </w:tc>
      </w:tr>
      <w:tr w:rsidR="00BB0657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B0657" w:rsidRDefault="00BB0657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Tipo de origen de la fila</w:t>
            </w:r>
          </w:p>
        </w:tc>
        <w:tc>
          <w:tcPr>
            <w:tcW w:w="4536" w:type="dxa"/>
          </w:tcPr>
          <w:p w:rsidR="00BB0657" w:rsidRDefault="00BB0657" w:rsidP="00BB0657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Película: mostrar campo Título</w:t>
            </w:r>
          </w:p>
        </w:tc>
      </w:tr>
    </w:tbl>
    <w:p w:rsidR="00FE57E0" w:rsidRPr="00617451" w:rsidRDefault="00FE57E0" w:rsidP="00FE57E0"/>
    <w:p w:rsidR="00FE57E0" w:rsidRPr="00617451" w:rsidRDefault="00FE57E0" w:rsidP="00FE57E0">
      <w:pPr>
        <w:spacing w:after="0"/>
      </w:pPr>
      <w:r>
        <w:t xml:space="preserve">Campo: </w:t>
      </w:r>
      <w:r w:rsidR="001D7A6C">
        <w:t>Precio Alquilado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FE57E0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E57E0" w:rsidRPr="0070402D" w:rsidRDefault="00FE57E0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FE57E0" w:rsidRPr="0070402D" w:rsidRDefault="00FE57E0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FE57E0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E57E0" w:rsidRPr="0070402D" w:rsidRDefault="001D7A6C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Formato</w:t>
            </w:r>
          </w:p>
        </w:tc>
        <w:tc>
          <w:tcPr>
            <w:tcW w:w="4536" w:type="dxa"/>
          </w:tcPr>
          <w:p w:rsidR="00FE57E0" w:rsidRDefault="001D7A6C" w:rsidP="001D7A6C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Estándar/Moneda</w:t>
            </w:r>
          </w:p>
        </w:tc>
      </w:tr>
      <w:tr w:rsidR="00FE57E0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E57E0" w:rsidRDefault="001D7A6C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Lugar decimales</w:t>
            </w:r>
          </w:p>
        </w:tc>
        <w:tc>
          <w:tcPr>
            <w:tcW w:w="4536" w:type="dxa"/>
          </w:tcPr>
          <w:p w:rsidR="00FE57E0" w:rsidRDefault="001D7A6C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FE57E0" w:rsidRDefault="00FE57E0" w:rsidP="00FE57E0"/>
    <w:p w:rsidR="00FC00A0" w:rsidRPr="00617451" w:rsidRDefault="00FC00A0" w:rsidP="00FC00A0">
      <w:pPr>
        <w:spacing w:after="0"/>
      </w:pPr>
      <w:r>
        <w:t>Campo: Fecha Devolución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FC00A0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C00A0" w:rsidRPr="0070402D" w:rsidRDefault="00FC00A0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FC00A0" w:rsidRPr="0070402D" w:rsidRDefault="00FC00A0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FC00A0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C00A0" w:rsidRPr="0070402D" w:rsidRDefault="00FC00A0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Título</w:t>
            </w:r>
          </w:p>
        </w:tc>
        <w:tc>
          <w:tcPr>
            <w:tcW w:w="4536" w:type="dxa"/>
          </w:tcPr>
          <w:p w:rsidR="00FC00A0" w:rsidRDefault="00FC00A0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devolución</w:t>
            </w:r>
          </w:p>
        </w:tc>
      </w:tr>
    </w:tbl>
    <w:p w:rsidR="00FC00A0" w:rsidRDefault="00FC00A0" w:rsidP="00FC00A0"/>
    <w:p w:rsidR="00A95F92" w:rsidRPr="00617451" w:rsidRDefault="00A95F92" w:rsidP="00A95F92">
      <w:pPr>
        <w:spacing w:after="0"/>
      </w:pPr>
      <w:r>
        <w:t>Campo: Mora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A95F92" w:rsidRPr="0070402D" w:rsidTr="00BA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95F92" w:rsidRPr="0070402D" w:rsidRDefault="00A95F92" w:rsidP="00BA6CFB">
            <w:pPr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Propiedad</w:t>
            </w:r>
          </w:p>
        </w:tc>
        <w:tc>
          <w:tcPr>
            <w:tcW w:w="4536" w:type="dxa"/>
          </w:tcPr>
          <w:p w:rsidR="00A95F92" w:rsidRPr="0070402D" w:rsidRDefault="00A95F92" w:rsidP="00BA6CFB">
            <w:pPr>
              <w:keepNext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A95F92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95F92" w:rsidRPr="0070402D" w:rsidRDefault="00A95F92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Formato</w:t>
            </w:r>
          </w:p>
        </w:tc>
        <w:tc>
          <w:tcPr>
            <w:tcW w:w="4536" w:type="dxa"/>
          </w:tcPr>
          <w:p w:rsidR="00A95F92" w:rsidRDefault="00A95F92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Estándar/Moneda</w:t>
            </w:r>
          </w:p>
        </w:tc>
      </w:tr>
      <w:tr w:rsidR="00A95F92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95F92" w:rsidRDefault="00A95F92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Lugar decimales</w:t>
            </w:r>
          </w:p>
        </w:tc>
        <w:tc>
          <w:tcPr>
            <w:tcW w:w="4536" w:type="dxa"/>
          </w:tcPr>
          <w:p w:rsidR="00A95F92" w:rsidRDefault="00A95F92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95F92" w:rsidTr="00BA6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95F92" w:rsidRDefault="00A95F92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Regla de validación</w:t>
            </w:r>
          </w:p>
        </w:tc>
        <w:tc>
          <w:tcPr>
            <w:tcW w:w="4536" w:type="dxa"/>
          </w:tcPr>
          <w:p w:rsidR="00A95F92" w:rsidRDefault="00A95F92" w:rsidP="00BA6CFB">
            <w:pPr>
              <w:keepNext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&gt;=0</w:t>
            </w:r>
          </w:p>
        </w:tc>
      </w:tr>
      <w:tr w:rsidR="00A95F92" w:rsidTr="00BA6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95F92" w:rsidRDefault="00A95F92" w:rsidP="00BA6CFB">
            <w:pPr>
              <w:keepNext/>
              <w:spacing w:after="0"/>
              <w:rPr>
                <w:b w:val="0"/>
              </w:rPr>
            </w:pPr>
            <w:r>
              <w:rPr>
                <w:b w:val="0"/>
              </w:rPr>
              <w:t>Texto de validación</w:t>
            </w:r>
          </w:p>
        </w:tc>
        <w:tc>
          <w:tcPr>
            <w:tcW w:w="4536" w:type="dxa"/>
          </w:tcPr>
          <w:p w:rsidR="00A95F92" w:rsidRDefault="00A95F92" w:rsidP="00BA6CFB">
            <w:pPr>
              <w:keepNext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Ingrese en Mora un número mayor o igual que 0.</w:t>
            </w:r>
          </w:p>
        </w:tc>
      </w:tr>
    </w:tbl>
    <w:p w:rsidR="00A95F92" w:rsidRDefault="00A95F92" w:rsidP="00A95F92"/>
    <w:p w:rsidR="00E942B4" w:rsidRDefault="00E942B4" w:rsidP="00685109">
      <w:pPr>
        <w:pStyle w:val="Listaconvietas"/>
        <w:numPr>
          <w:ilvl w:val="0"/>
          <w:numId w:val="36"/>
        </w:numPr>
        <w:spacing w:after="240"/>
      </w:pPr>
      <w:r>
        <w:t>Establezca las relaciones entre tablas cuidando exista integridad referencial.</w:t>
      </w:r>
    </w:p>
    <w:p w:rsidR="00685109" w:rsidRDefault="00685109" w:rsidP="00685109">
      <w:pPr>
        <w:pStyle w:val="Listaconvietas"/>
        <w:numPr>
          <w:ilvl w:val="0"/>
          <w:numId w:val="36"/>
        </w:numPr>
        <w:spacing w:after="240"/>
      </w:pPr>
      <w:r>
        <w:t>Agregue 25 registros a la tabla Boleta y 30 registros a la tabla Detalle Boleta.</w:t>
      </w:r>
    </w:p>
    <w:p w:rsidR="00CA002F" w:rsidRDefault="00CA002F" w:rsidP="00685109">
      <w:pPr>
        <w:pStyle w:val="Listaconvietas"/>
        <w:numPr>
          <w:ilvl w:val="0"/>
          <w:numId w:val="36"/>
        </w:numPr>
        <w:spacing w:after="240"/>
      </w:pPr>
      <w:r>
        <w:t>Pruebe la integridad referencial intentando borrar registros de una tabla que son referenciados en otra tabla.</w:t>
      </w:r>
    </w:p>
    <w:p w:rsidR="00CA002F" w:rsidRDefault="00CA002F" w:rsidP="00CA002F">
      <w:pPr>
        <w:pStyle w:val="Listaconvietas"/>
        <w:keepNext/>
        <w:numPr>
          <w:ilvl w:val="0"/>
          <w:numId w:val="36"/>
        </w:numPr>
        <w:spacing w:after="240"/>
        <w:ind w:hanging="357"/>
      </w:pPr>
      <w:r>
        <w:lastRenderedPageBreak/>
        <w:t>Mejore la estructura de la tabla Película, agregándole los siguientes campos:</w:t>
      </w:r>
    </w:p>
    <w:p w:rsidR="00CA002F" w:rsidRDefault="00CA002F" w:rsidP="00CA002F">
      <w:pPr>
        <w:pStyle w:val="Prrafodelista"/>
        <w:keepNext/>
        <w:numPr>
          <w:ilvl w:val="0"/>
          <w:numId w:val="38"/>
        </w:numPr>
        <w:ind w:hanging="357"/>
      </w:pPr>
      <w:r>
        <w:t>Foto Portada: tipo Datos adjuntos</w:t>
      </w:r>
    </w:p>
    <w:p w:rsidR="00CA002F" w:rsidRDefault="00CA002F" w:rsidP="00CA002F">
      <w:pPr>
        <w:pStyle w:val="Prrafodelista"/>
        <w:numPr>
          <w:ilvl w:val="0"/>
          <w:numId w:val="38"/>
        </w:numPr>
      </w:pPr>
      <w:r>
        <w:t>Resumen: tipo Memo</w:t>
      </w:r>
    </w:p>
    <w:p w:rsidR="001D0E82" w:rsidRDefault="001D0E82" w:rsidP="001D0E82">
      <w:pPr>
        <w:pStyle w:val="Prrafodelista"/>
      </w:pPr>
    </w:p>
    <w:p w:rsidR="00832D24" w:rsidRDefault="00832D24" w:rsidP="00832D24">
      <w:pPr>
        <w:pStyle w:val="Ttulo2"/>
      </w:pPr>
      <w:r>
        <w:t>EJERCICIO 2: Consultas</w:t>
      </w:r>
    </w:p>
    <w:p w:rsidR="004443A6" w:rsidRDefault="004443A6" w:rsidP="004443A6">
      <w:r>
        <w:t>Abra la base de datos Video Club y realice las siguientes consultas:</w:t>
      </w:r>
    </w:p>
    <w:p w:rsidR="001F77AD" w:rsidRPr="004443A6" w:rsidRDefault="001F77AD" w:rsidP="001F77AD">
      <w:pPr>
        <w:pStyle w:val="Ttulo4"/>
      </w:pPr>
      <w:r>
        <w:t xml:space="preserve">Consultas </w:t>
      </w:r>
      <w:r w:rsidR="00AE6C41">
        <w:t>b</w:t>
      </w:r>
      <w:r>
        <w:t>ásicas</w:t>
      </w:r>
    </w:p>
    <w:p w:rsidR="00832D24" w:rsidRDefault="004443A6" w:rsidP="00832D24">
      <w:pPr>
        <w:pStyle w:val="Listaconvietas"/>
        <w:numPr>
          <w:ilvl w:val="0"/>
          <w:numId w:val="40"/>
        </w:numPr>
      </w:pPr>
      <w:r>
        <w:t>Mostrar el Título, Tipo y Actor Principal de las películas en Estreno. El resultado debe estar ordenado por el Título.</w:t>
      </w:r>
    </w:p>
    <w:p w:rsidR="00832D24" w:rsidRDefault="001F77AD" w:rsidP="00832D24">
      <w:pPr>
        <w:pStyle w:val="Listaconvietas"/>
        <w:numPr>
          <w:ilvl w:val="0"/>
          <w:numId w:val="40"/>
        </w:numPr>
        <w:spacing w:after="240"/>
      </w:pPr>
      <w:r>
        <w:t>Mostrar los clientes cuyo Apellido empieza con F. El resultado debe obtener todos los campos.</w:t>
      </w:r>
    </w:p>
    <w:p w:rsidR="001F77AD" w:rsidRDefault="001F77AD" w:rsidP="00832D24">
      <w:pPr>
        <w:pStyle w:val="Listaconvietas"/>
        <w:numPr>
          <w:ilvl w:val="0"/>
          <w:numId w:val="40"/>
        </w:numPr>
        <w:spacing w:after="240"/>
      </w:pPr>
      <w:r>
        <w:t>Mostrar los clientes que no tienen Teléfono y además viven en la calle Heroínas</w:t>
      </w:r>
    </w:p>
    <w:p w:rsidR="001F77AD" w:rsidRDefault="001F77AD" w:rsidP="00832D24">
      <w:pPr>
        <w:pStyle w:val="Listaconvietas"/>
        <w:numPr>
          <w:ilvl w:val="0"/>
          <w:numId w:val="40"/>
        </w:numPr>
        <w:spacing w:after="240"/>
      </w:pPr>
      <w:r>
        <w:t>Mostrar la lista de películas de Acción, Terror y Drama. El resultado mostrará los campos Título, Tipo y Stock ordenado por el campo Tipo.</w:t>
      </w:r>
    </w:p>
    <w:p w:rsidR="001F77AD" w:rsidRDefault="001F77AD" w:rsidP="00832D24">
      <w:pPr>
        <w:pStyle w:val="Listaconvietas"/>
        <w:numPr>
          <w:ilvl w:val="0"/>
          <w:numId w:val="40"/>
        </w:numPr>
        <w:spacing w:after="240"/>
      </w:pPr>
      <w:r>
        <w:t xml:space="preserve">Mostrar las Boletas emitidas la primera semana del mes en curso. El resultado debe incluir: </w:t>
      </w:r>
      <w:proofErr w:type="spellStart"/>
      <w:r>
        <w:t>Nro</w:t>
      </w:r>
      <w:proofErr w:type="spellEnd"/>
      <w:r>
        <w:t xml:space="preserve"> Boleta y Fecha de Alquiles de la tabla Boleta </w:t>
      </w:r>
      <w:proofErr w:type="spellStart"/>
      <w:r>
        <w:t>y</w:t>
      </w:r>
      <w:proofErr w:type="spellEnd"/>
      <w:r>
        <w:t xml:space="preserve"> Id Película y Precio Alquilado de la tabla </w:t>
      </w:r>
      <w:proofErr w:type="spellStart"/>
      <w:r>
        <w:t>DetalleBoleta</w:t>
      </w:r>
      <w:proofErr w:type="spellEnd"/>
      <w:r>
        <w:t>.</w:t>
      </w:r>
    </w:p>
    <w:p w:rsidR="001F77AD" w:rsidRDefault="001F77AD" w:rsidP="00832D24">
      <w:pPr>
        <w:pStyle w:val="Listaconvietas"/>
        <w:numPr>
          <w:ilvl w:val="0"/>
          <w:numId w:val="40"/>
        </w:numPr>
        <w:spacing w:after="240"/>
      </w:pPr>
      <w:r>
        <w:t xml:space="preserve">Mostrar la lista de Boletas emitidas a cada cliente, obteniendo como resultado los campos Documento y Nombre del cliente, además de </w:t>
      </w:r>
      <w:proofErr w:type="spellStart"/>
      <w:r>
        <w:t>Nro</w:t>
      </w:r>
      <w:proofErr w:type="spellEnd"/>
      <w:r>
        <w:t xml:space="preserve"> de Boleta y la Fecha de Alquiler.</w:t>
      </w:r>
    </w:p>
    <w:p w:rsidR="001F77AD" w:rsidRDefault="001F77AD" w:rsidP="001F77AD">
      <w:pPr>
        <w:pStyle w:val="Ttulo4"/>
      </w:pPr>
      <w:r>
        <w:t xml:space="preserve">Consultas con </w:t>
      </w:r>
      <w:r w:rsidR="00AE6C41">
        <w:t>c</w:t>
      </w:r>
      <w:r>
        <w:t>ampos calculados</w:t>
      </w:r>
    </w:p>
    <w:p w:rsidR="001F77AD" w:rsidRDefault="001F77AD" w:rsidP="00832D24">
      <w:pPr>
        <w:pStyle w:val="Listaconvietas"/>
        <w:numPr>
          <w:ilvl w:val="0"/>
          <w:numId w:val="40"/>
        </w:numPr>
        <w:spacing w:after="240"/>
      </w:pPr>
      <w:r>
        <w:t>Mostrar las Boletas que pagaron Mora y calcular el Total del Precio Alquilado + Mora.</w:t>
      </w:r>
    </w:p>
    <w:p w:rsidR="00AE6C41" w:rsidRDefault="00AE6C41" w:rsidP="00AE6C41">
      <w:pPr>
        <w:pStyle w:val="Ttulo4"/>
      </w:pPr>
      <w:r>
        <w:t>Consultas con resumen de datos</w:t>
      </w:r>
    </w:p>
    <w:p w:rsidR="00AE6C41" w:rsidRDefault="00AE6C41" w:rsidP="00832D24">
      <w:pPr>
        <w:pStyle w:val="Listaconvietas"/>
        <w:numPr>
          <w:ilvl w:val="0"/>
          <w:numId w:val="40"/>
        </w:numPr>
        <w:spacing w:after="240"/>
      </w:pPr>
      <w:r>
        <w:t>Obtener los 2 primeros clientes con más películas alquiladas.</w:t>
      </w:r>
    </w:p>
    <w:p w:rsidR="00AE6C41" w:rsidRDefault="00AE6C41" w:rsidP="00832D24">
      <w:pPr>
        <w:pStyle w:val="Listaconvietas"/>
        <w:numPr>
          <w:ilvl w:val="0"/>
          <w:numId w:val="40"/>
        </w:numPr>
        <w:spacing w:after="240"/>
      </w:pPr>
      <w:r>
        <w:t>Mostrar el monto recaudado por día, considerando el pago recibido por alquiler de películas y la Mora en el alquiler.</w:t>
      </w:r>
    </w:p>
    <w:p w:rsidR="00AE6C41" w:rsidRDefault="00AE6C41" w:rsidP="00AE6C41">
      <w:pPr>
        <w:pStyle w:val="Ttulo4"/>
      </w:pPr>
      <w:r>
        <w:t>Consultas con actualización de datos</w:t>
      </w:r>
    </w:p>
    <w:p w:rsidR="00AE6C41" w:rsidRDefault="00AE6C41" w:rsidP="00832D24">
      <w:pPr>
        <w:pStyle w:val="Listaconvietas"/>
        <w:numPr>
          <w:ilvl w:val="0"/>
          <w:numId w:val="40"/>
        </w:numPr>
        <w:spacing w:after="240"/>
      </w:pPr>
      <w:r>
        <w:t>Aumentar en 50 centavos el precio de las películas en Estreno.</w:t>
      </w:r>
    </w:p>
    <w:p w:rsidR="00AE6C41" w:rsidRDefault="00AE6C41" w:rsidP="00832D24">
      <w:pPr>
        <w:pStyle w:val="Listaconvietas"/>
        <w:numPr>
          <w:ilvl w:val="0"/>
          <w:numId w:val="40"/>
        </w:numPr>
        <w:spacing w:after="240"/>
      </w:pPr>
      <w:r>
        <w:t>Asignar el precio de Bs. 4,00 a las películas de Categoría Normal y 2,50 a la Categoría Clásico.</w:t>
      </w:r>
    </w:p>
    <w:p w:rsidR="00AE6C41" w:rsidRDefault="00AE6C41" w:rsidP="00AE6C41">
      <w:pPr>
        <w:pStyle w:val="Ttulo4"/>
      </w:pPr>
      <w:r>
        <w:t>Consultas que generan una nueva tabla</w:t>
      </w:r>
    </w:p>
    <w:p w:rsidR="00AE6C41" w:rsidRDefault="00AE6C41" w:rsidP="00832D24">
      <w:pPr>
        <w:pStyle w:val="Listaconvietas"/>
        <w:numPr>
          <w:ilvl w:val="0"/>
          <w:numId w:val="40"/>
        </w:numPr>
        <w:spacing w:after="240"/>
      </w:pPr>
      <w:r>
        <w:t>Crear una consulta que recupere las películas con Stock 1 y 2 y con esos registros crear una tabla llamada PelículaStock1y2. Los campos que debe incluir la tabla deben ser Id Película, Título, Tipo, Categoría y Stock.</w:t>
      </w:r>
    </w:p>
    <w:p w:rsidR="00AE6C41" w:rsidRDefault="00AE6C41" w:rsidP="00AE6C41">
      <w:pPr>
        <w:pStyle w:val="Ttulo4"/>
      </w:pPr>
      <w:r>
        <w:t>Consultas que eliminan registros</w:t>
      </w:r>
    </w:p>
    <w:p w:rsidR="00AE6C41" w:rsidRDefault="00AE6C41" w:rsidP="00AE6C41">
      <w:pPr>
        <w:pStyle w:val="Listaconvietas"/>
        <w:numPr>
          <w:ilvl w:val="0"/>
          <w:numId w:val="40"/>
        </w:numPr>
        <w:spacing w:after="240"/>
      </w:pPr>
      <w:r>
        <w:t>Crear una consulta que elimine las películas de Drama de la tabla PelículaStock1y2.</w:t>
      </w:r>
    </w:p>
    <w:p w:rsidR="00AE6C41" w:rsidRDefault="00AE6C41" w:rsidP="00AE6C41">
      <w:pPr>
        <w:pStyle w:val="Ttulo4"/>
      </w:pPr>
      <w:r>
        <w:t>Consultas con parámetros</w:t>
      </w:r>
    </w:p>
    <w:p w:rsidR="00AE6C41" w:rsidRDefault="00AE6C41" w:rsidP="00AE6C41">
      <w:pPr>
        <w:pStyle w:val="Listaconvietas"/>
        <w:numPr>
          <w:ilvl w:val="0"/>
          <w:numId w:val="40"/>
        </w:numPr>
        <w:spacing w:after="240"/>
      </w:pPr>
      <w:r>
        <w:t>Crear una consulta que solicite el Tipo de películas antes de ejecutarse. El resultado deberá mostrar todos los campos.</w:t>
      </w:r>
    </w:p>
    <w:p w:rsidR="00AE6C41" w:rsidRDefault="00AE6C41" w:rsidP="00AE6C41">
      <w:pPr>
        <w:pStyle w:val="Listaconvietas"/>
        <w:numPr>
          <w:ilvl w:val="0"/>
          <w:numId w:val="40"/>
        </w:numPr>
        <w:spacing w:after="240"/>
      </w:pPr>
      <w:r>
        <w:lastRenderedPageBreak/>
        <w:t>Crear una consulta que solicite un rango de fechas de inicio y fecha de término para mostrar el total del monto recaudado por día.</w:t>
      </w:r>
    </w:p>
    <w:p w:rsidR="00BA6CFB" w:rsidRDefault="00BA6CFB" w:rsidP="00BA6CFB">
      <w:pPr>
        <w:pStyle w:val="Ttulo2"/>
      </w:pPr>
      <w:r>
        <w:t>EJERCICIO 3: Formularios</w:t>
      </w:r>
    </w:p>
    <w:p w:rsidR="00BA6CFB" w:rsidRDefault="00BA6CFB" w:rsidP="00BA6CFB">
      <w:r>
        <w:t xml:space="preserve">Abra la base de datos Video Club y </w:t>
      </w:r>
      <w:r w:rsidR="00EF3FEB">
        <w:t>cree los siguientes formularios</w:t>
      </w:r>
      <w:r>
        <w:t>:</w:t>
      </w:r>
    </w:p>
    <w:p w:rsidR="00EF3FEB" w:rsidRDefault="00EF3FEB" w:rsidP="00EF3FEB">
      <w:pPr>
        <w:pStyle w:val="Listaconvietas"/>
        <w:numPr>
          <w:ilvl w:val="0"/>
          <w:numId w:val="41"/>
        </w:numPr>
        <w:spacing w:after="240"/>
      </w:pPr>
      <w:r>
        <w:t>Crear un formulario personalizado para ingreso de información de las películas, incluyendo imagen de la portada y resumen. Los elementos del formulario deberán estar debidamente ordenados y gozar de buen aspecto en el diseño.</w:t>
      </w:r>
    </w:p>
    <w:p w:rsidR="00EF3FEB" w:rsidRDefault="00EF3FEB" w:rsidP="00EF3FEB">
      <w:pPr>
        <w:pStyle w:val="Listaconvietas"/>
        <w:numPr>
          <w:ilvl w:val="0"/>
          <w:numId w:val="41"/>
        </w:numPr>
        <w:spacing w:after="240"/>
      </w:pPr>
      <w:r>
        <w:t>Crear un formulario que permita ver las películas y que incluya un subformulario para observar el movimiento de préstamos de cada película.</w:t>
      </w:r>
    </w:p>
    <w:p w:rsidR="00AC0662" w:rsidRDefault="00AC0662" w:rsidP="00EF3FEB">
      <w:pPr>
        <w:pStyle w:val="Listaconvietas"/>
        <w:numPr>
          <w:ilvl w:val="0"/>
          <w:numId w:val="41"/>
        </w:numPr>
        <w:spacing w:after="240"/>
      </w:pPr>
      <w:r>
        <w:t>Cree el formulario de clientes y agregue botones de control para desplazamiento de registros (primero, anterior, siguiente y último) y actualización de datos (nuevo, eliminar, guardar y deshacer modificaciones).</w:t>
      </w:r>
    </w:p>
    <w:p w:rsidR="00AC0662" w:rsidRDefault="00AC0662" w:rsidP="00EE71B1">
      <w:pPr>
        <w:pStyle w:val="Listaconvietas"/>
        <w:numPr>
          <w:ilvl w:val="0"/>
          <w:numId w:val="0"/>
        </w:numPr>
        <w:spacing w:after="240"/>
        <w:ind w:left="360"/>
      </w:pPr>
    </w:p>
    <w:p w:rsidR="00A95F92" w:rsidRDefault="00A95F92" w:rsidP="00FC00A0"/>
    <w:p w:rsidR="001F77AD" w:rsidRDefault="001F77AD" w:rsidP="00FC00A0"/>
    <w:p w:rsidR="007E5308" w:rsidRDefault="007E5308" w:rsidP="009A064A"/>
    <w:p w:rsidR="00494073" w:rsidRDefault="00494073" w:rsidP="009A064A"/>
    <w:p w:rsidR="00494073" w:rsidRDefault="00494073" w:rsidP="00617451"/>
    <w:p w:rsidR="0040274E" w:rsidRPr="00617451" w:rsidRDefault="0040274E" w:rsidP="00617451">
      <w:pPr>
        <w:jc w:val="right"/>
      </w:pPr>
    </w:p>
    <w:sectPr w:rsidR="0040274E" w:rsidRPr="00617451" w:rsidSect="001A2872">
      <w:footerReference w:type="even" r:id="rId16"/>
      <w:footerReference w:type="default" r:id="rId17"/>
      <w:pgSz w:w="12240" w:h="15840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F45" w:rsidRDefault="000D0F45">
      <w:pPr>
        <w:spacing w:after="0" w:line="240" w:lineRule="auto"/>
      </w:pPr>
      <w:r>
        <w:separator/>
      </w:r>
    </w:p>
  </w:endnote>
  <w:endnote w:type="continuationSeparator" w:id="0">
    <w:p w:rsidR="000D0F45" w:rsidRDefault="000D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CFB" w:rsidRDefault="000D0F45">
    <w:pPr>
      <w:pStyle w:val="Piedepgina"/>
    </w:pPr>
    <w:r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BA6CFB" w:rsidRDefault="000D0F45">
                <w:pPr>
                  <w:pStyle w:val="Sinespaciado"/>
                  <w:rPr>
                    <w:rFonts w:eastAsiaTheme="majorEastAsia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eastAsiaTheme="majorEastAsia" w:cstheme="majorBidi"/>
                      <w:color w:val="7F7F7F" w:themeColor="text1" w:themeTint="80"/>
                      <w:sz w:val="20"/>
                      <w:szCs w:val="20"/>
                    </w:rPr>
                    <w:alias w:val="Título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A6CFB">
                      <w:rPr>
                        <w:rFonts w:eastAsiaTheme="majorEastAsia" w:cstheme="majorBidi"/>
                        <w:color w:val="7F7F7F" w:themeColor="text1" w:themeTint="80"/>
                        <w:sz w:val="20"/>
                        <w:szCs w:val="20"/>
                        <w:lang w:val="es-BO"/>
                      </w:rPr>
                      <w:t>Ejercicios de Access</w:t>
                    </w:r>
                  </w:sdtContent>
                </w:sdt>
                <w:r w:rsidR="00BA6CFB">
                  <w:rPr>
                    <w:rFonts w:eastAsiaTheme="majorEastAsia" w:cstheme="majorBidi"/>
                    <w:color w:val="7F7F7F" w:themeColor="text1" w:themeTint="80"/>
                    <w:sz w:val="20"/>
                    <w:szCs w:val="20"/>
                  </w:rPr>
                  <w:t xml:space="preserve"> | ESAE </w:t>
                </w:r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BA6CFB" w:rsidRDefault="00F10AAC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F65826" w:rsidRPr="00F65826">
                  <w:rPr>
                    <w:noProof/>
                    <w:color w:val="FFFFFF" w:themeColor="background1"/>
                    <w:sz w:val="40"/>
                    <w:szCs w:val="40"/>
                  </w:rPr>
                  <w:t>10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CFB" w:rsidRDefault="000D0F45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44.0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BA6CFB" w:rsidRDefault="000D0F45">
                <w:pPr>
                  <w:pStyle w:val="Sinespaciado"/>
                  <w:rPr>
                    <w:rFonts w:eastAsiaTheme="majorEastAsia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eastAsiaTheme="majorEastAsia" w:cstheme="majorBidi"/>
                      <w:color w:val="7F7F7F" w:themeColor="text1" w:themeTint="80"/>
                      <w:sz w:val="20"/>
                      <w:szCs w:val="20"/>
                    </w:rPr>
                    <w:alias w:val="Título"/>
                    <w:id w:val="80542951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A6CFB">
                      <w:rPr>
                        <w:rFonts w:eastAsiaTheme="majorEastAsia" w:cstheme="majorBidi"/>
                        <w:color w:val="7F7F7F" w:themeColor="text1" w:themeTint="80"/>
                        <w:sz w:val="20"/>
                        <w:szCs w:val="20"/>
                        <w:lang w:val="es-BO"/>
                      </w:rPr>
                      <w:t>Ejercicios de Access</w:t>
                    </w:r>
                  </w:sdtContent>
                </w:sdt>
                <w:r w:rsidR="00BA6CFB">
                  <w:rPr>
                    <w:rFonts w:eastAsiaTheme="majorEastAsia" w:cstheme="majorBidi"/>
                    <w:color w:val="7F7F7F" w:themeColor="text1" w:themeTint="80"/>
                    <w:sz w:val="20"/>
                    <w:szCs w:val="20"/>
                  </w:rPr>
                  <w:t xml:space="preserve"> | ESAE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  <w:lang w:eastAsia="ja-JP"/>
      </w:rPr>
      <w:pict>
        <v:oval id="_x0000_s2067" style="position:absolute;margin-left:32.8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BA6CFB" w:rsidRDefault="00F10AAC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F65826" w:rsidRPr="00F65826">
                  <w:rPr>
                    <w:noProof/>
                    <w:color w:val="FFFFFF" w:themeColor="background1"/>
                    <w:sz w:val="40"/>
                    <w:szCs w:val="40"/>
                  </w:rPr>
                  <w:t>9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BA6CFB" w:rsidRDefault="00BA6CF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F45" w:rsidRDefault="000D0F45">
      <w:pPr>
        <w:spacing w:after="0" w:line="240" w:lineRule="auto"/>
      </w:pPr>
      <w:r>
        <w:separator/>
      </w:r>
    </w:p>
  </w:footnote>
  <w:footnote w:type="continuationSeparator" w:id="0">
    <w:p w:rsidR="000D0F45" w:rsidRDefault="000D0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E570A19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C496EDF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931EA8"/>
    <w:multiLevelType w:val="hybridMultilevel"/>
    <w:tmpl w:val="88B4EFC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F11D43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1F7B14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783731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542408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D3765C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AF6332"/>
    <w:multiLevelType w:val="hybridMultilevel"/>
    <w:tmpl w:val="9F9466F0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264994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3827EA"/>
    <w:multiLevelType w:val="hybridMultilevel"/>
    <w:tmpl w:val="9F9466F0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D8457EC"/>
    <w:multiLevelType w:val="hybridMultilevel"/>
    <w:tmpl w:val="85E29ECE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2412958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0754D7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D81385"/>
    <w:multiLevelType w:val="hybridMultilevel"/>
    <w:tmpl w:val="9F9466F0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0F52A78"/>
    <w:multiLevelType w:val="hybridMultilevel"/>
    <w:tmpl w:val="D7E4F67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970368"/>
    <w:multiLevelType w:val="hybridMultilevel"/>
    <w:tmpl w:val="A73E9D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E112F1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E857BA4"/>
    <w:multiLevelType w:val="hybridMultilevel"/>
    <w:tmpl w:val="BC44ECB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5"/>
  </w:num>
  <w:num w:numId="18">
    <w:abstractNumId w:val="9"/>
  </w:num>
  <w:num w:numId="19">
    <w:abstractNumId w:val="4"/>
  </w:num>
  <w:num w:numId="20">
    <w:abstractNumId w:val="11"/>
  </w:num>
  <w:num w:numId="21">
    <w:abstractNumId w:val="4"/>
  </w:num>
  <w:num w:numId="22">
    <w:abstractNumId w:val="21"/>
  </w:num>
  <w:num w:numId="23">
    <w:abstractNumId w:val="16"/>
  </w:num>
  <w:num w:numId="24">
    <w:abstractNumId w:val="10"/>
  </w:num>
  <w:num w:numId="25">
    <w:abstractNumId w:val="13"/>
  </w:num>
  <w:num w:numId="26">
    <w:abstractNumId w:val="4"/>
  </w:num>
  <w:num w:numId="27">
    <w:abstractNumId w:val="22"/>
  </w:num>
  <w:num w:numId="28">
    <w:abstractNumId w:val="8"/>
  </w:num>
  <w:num w:numId="29">
    <w:abstractNumId w:val="7"/>
  </w:num>
  <w:num w:numId="30">
    <w:abstractNumId w:val="5"/>
  </w:num>
  <w:num w:numId="31">
    <w:abstractNumId w:val="6"/>
  </w:num>
  <w:num w:numId="32">
    <w:abstractNumId w:val="19"/>
  </w:num>
  <w:num w:numId="33">
    <w:abstractNumId w:val="4"/>
  </w:num>
  <w:num w:numId="34">
    <w:abstractNumId w:val="4"/>
  </w:num>
  <w:num w:numId="35">
    <w:abstractNumId w:val="4"/>
  </w:num>
  <w:num w:numId="36">
    <w:abstractNumId w:val="12"/>
  </w:num>
  <w:num w:numId="37">
    <w:abstractNumId w:val="4"/>
  </w:num>
  <w:num w:numId="38">
    <w:abstractNumId w:val="20"/>
  </w:num>
  <w:num w:numId="39">
    <w:abstractNumId w:val="4"/>
  </w:num>
  <w:num w:numId="40">
    <w:abstractNumId w:val="18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6F75"/>
    <w:rsid w:val="0001592A"/>
    <w:rsid w:val="00024333"/>
    <w:rsid w:val="0002744A"/>
    <w:rsid w:val="00052E17"/>
    <w:rsid w:val="00061975"/>
    <w:rsid w:val="000779D1"/>
    <w:rsid w:val="00091FFF"/>
    <w:rsid w:val="00096AF2"/>
    <w:rsid w:val="000C1202"/>
    <w:rsid w:val="000C46F8"/>
    <w:rsid w:val="000C7FA1"/>
    <w:rsid w:val="000D0F45"/>
    <w:rsid w:val="00112DF2"/>
    <w:rsid w:val="00197AF4"/>
    <w:rsid w:val="001A2872"/>
    <w:rsid w:val="001D0E82"/>
    <w:rsid w:val="001D17C4"/>
    <w:rsid w:val="001D7A6C"/>
    <w:rsid w:val="001F77AD"/>
    <w:rsid w:val="00203B9B"/>
    <w:rsid w:val="00236F75"/>
    <w:rsid w:val="00240801"/>
    <w:rsid w:val="002462DD"/>
    <w:rsid w:val="002515DC"/>
    <w:rsid w:val="002C1A89"/>
    <w:rsid w:val="002D28E3"/>
    <w:rsid w:val="002E3935"/>
    <w:rsid w:val="003510B7"/>
    <w:rsid w:val="003536B2"/>
    <w:rsid w:val="00385784"/>
    <w:rsid w:val="003E67E1"/>
    <w:rsid w:val="0040274E"/>
    <w:rsid w:val="00407A34"/>
    <w:rsid w:val="0042272D"/>
    <w:rsid w:val="004443A6"/>
    <w:rsid w:val="00471D4D"/>
    <w:rsid w:val="00471F8A"/>
    <w:rsid w:val="00475026"/>
    <w:rsid w:val="00494073"/>
    <w:rsid w:val="004B1332"/>
    <w:rsid w:val="004B5E25"/>
    <w:rsid w:val="004E1628"/>
    <w:rsid w:val="004F5CD1"/>
    <w:rsid w:val="00520C49"/>
    <w:rsid w:val="005623DA"/>
    <w:rsid w:val="005D759A"/>
    <w:rsid w:val="00617451"/>
    <w:rsid w:val="00650A56"/>
    <w:rsid w:val="00685109"/>
    <w:rsid w:val="006A5EF2"/>
    <w:rsid w:val="006B3ECD"/>
    <w:rsid w:val="006D24EA"/>
    <w:rsid w:val="006F5DE0"/>
    <w:rsid w:val="0070402D"/>
    <w:rsid w:val="00715A04"/>
    <w:rsid w:val="00725865"/>
    <w:rsid w:val="007571C9"/>
    <w:rsid w:val="007E5308"/>
    <w:rsid w:val="00812E36"/>
    <w:rsid w:val="00832D24"/>
    <w:rsid w:val="00870377"/>
    <w:rsid w:val="00885951"/>
    <w:rsid w:val="008C28E9"/>
    <w:rsid w:val="008C4D51"/>
    <w:rsid w:val="008E72A0"/>
    <w:rsid w:val="00914521"/>
    <w:rsid w:val="009158EB"/>
    <w:rsid w:val="00927026"/>
    <w:rsid w:val="009276A1"/>
    <w:rsid w:val="00934B98"/>
    <w:rsid w:val="00955EF7"/>
    <w:rsid w:val="00970CF9"/>
    <w:rsid w:val="009A064A"/>
    <w:rsid w:val="009A4CF1"/>
    <w:rsid w:val="009B2A8C"/>
    <w:rsid w:val="009B4C7E"/>
    <w:rsid w:val="009B74B7"/>
    <w:rsid w:val="009D5F11"/>
    <w:rsid w:val="009F3D20"/>
    <w:rsid w:val="00A2090C"/>
    <w:rsid w:val="00A95F92"/>
    <w:rsid w:val="00AC0662"/>
    <w:rsid w:val="00AC2E9E"/>
    <w:rsid w:val="00AE6C41"/>
    <w:rsid w:val="00B03B55"/>
    <w:rsid w:val="00B40C56"/>
    <w:rsid w:val="00B4520E"/>
    <w:rsid w:val="00BA6CFB"/>
    <w:rsid w:val="00BB0657"/>
    <w:rsid w:val="00C1615D"/>
    <w:rsid w:val="00C17CA9"/>
    <w:rsid w:val="00C45B7B"/>
    <w:rsid w:val="00C97329"/>
    <w:rsid w:val="00CA002F"/>
    <w:rsid w:val="00CA46D8"/>
    <w:rsid w:val="00CF535D"/>
    <w:rsid w:val="00D532AE"/>
    <w:rsid w:val="00D837E9"/>
    <w:rsid w:val="00DC1A4A"/>
    <w:rsid w:val="00E41D42"/>
    <w:rsid w:val="00E84700"/>
    <w:rsid w:val="00E942B4"/>
    <w:rsid w:val="00EB4342"/>
    <w:rsid w:val="00EE71B1"/>
    <w:rsid w:val="00EF3FEB"/>
    <w:rsid w:val="00F00B71"/>
    <w:rsid w:val="00F10AAC"/>
    <w:rsid w:val="00F60D38"/>
    <w:rsid w:val="00F65826"/>
    <w:rsid w:val="00F719C2"/>
    <w:rsid w:val="00F8317E"/>
    <w:rsid w:val="00F96F3E"/>
    <w:rsid w:val="00FA1FAC"/>
    <w:rsid w:val="00FA5B7F"/>
    <w:rsid w:val="00FC00A0"/>
    <w:rsid w:val="00FE5423"/>
    <w:rsid w:val="00FE57E0"/>
    <w:rsid w:val="00FE5DB1"/>
    <w:rsid w:val="00FE7044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4D"/>
    <w:pPr>
      <w:spacing w:after="160"/>
    </w:pPr>
    <w:rPr>
      <w:rFonts w:asciiTheme="majorHAnsi" w:eastAsiaTheme="minorEastAsia" w:hAnsiTheme="majorHAnsi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274E"/>
    <w:pPr>
      <w:spacing w:before="300" w:after="40" w:line="240" w:lineRule="auto"/>
      <w:outlineLvl w:val="0"/>
    </w:pPr>
    <w:rPr>
      <w:rFonts w:eastAsiaTheme="majorEastAsia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40274E"/>
    <w:pPr>
      <w:spacing w:before="240" w:after="40" w:line="240" w:lineRule="auto"/>
      <w:outlineLvl w:val="1"/>
    </w:pPr>
    <w:rPr>
      <w:rFonts w:eastAsiaTheme="majorEastAsia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274E"/>
    <w:pPr>
      <w:spacing w:before="200" w:after="40" w:line="240" w:lineRule="auto"/>
      <w:outlineLvl w:val="2"/>
    </w:pPr>
    <w:rPr>
      <w:rFonts w:eastAsiaTheme="majorEastAsia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274E"/>
    <w:pPr>
      <w:spacing w:before="240" w:after="0"/>
      <w:outlineLvl w:val="3"/>
    </w:pPr>
    <w:rPr>
      <w:rFonts w:eastAsiaTheme="majorEastAsia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0274E"/>
    <w:pPr>
      <w:spacing w:before="200" w:after="0"/>
      <w:outlineLvl w:val="4"/>
    </w:pPr>
    <w:rPr>
      <w:rFonts w:eastAsiaTheme="majorEastAsia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0274E"/>
    <w:pPr>
      <w:spacing w:before="200" w:after="0"/>
      <w:outlineLvl w:val="5"/>
    </w:pPr>
    <w:rPr>
      <w:rFonts w:eastAsiaTheme="majorEastAsia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274E"/>
    <w:pPr>
      <w:spacing w:before="200" w:after="0"/>
      <w:outlineLvl w:val="6"/>
    </w:pPr>
    <w:rPr>
      <w:rFonts w:eastAsiaTheme="majorEastAsia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274E"/>
    <w:pPr>
      <w:spacing w:before="200" w:after="0"/>
      <w:outlineLvl w:val="7"/>
    </w:pPr>
    <w:rPr>
      <w:rFonts w:eastAsiaTheme="majorEastAsia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0274E"/>
    <w:pPr>
      <w:spacing w:before="200" w:after="0"/>
      <w:outlineLvl w:val="8"/>
    </w:pPr>
    <w:rPr>
      <w:rFonts w:eastAsiaTheme="majorEastAsia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74E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0274E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0274E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40274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eastAsiaTheme="majorEastAsia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40274E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40274E"/>
    <w:pPr>
      <w:spacing w:after="480" w:line="240" w:lineRule="auto"/>
      <w:jc w:val="center"/>
    </w:pPr>
    <w:rPr>
      <w:rFonts w:eastAsiaTheme="majorEastAsia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274E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40274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0274E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40274E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74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74E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40274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40274E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40274E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0274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274E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40274E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0274E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40274E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40274E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40274E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40274E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40274E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40274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eastAsiaTheme="majorEastAsia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274E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40274E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40274E"/>
    <w:pPr>
      <w:numPr>
        <w:numId w:val="1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40274E"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40274E"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40274E"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40274E"/>
    <w:pPr>
      <w:numPr>
        <w:numId w:val="15"/>
      </w:numPr>
      <w:spacing w:after="0"/>
    </w:pPr>
  </w:style>
  <w:style w:type="paragraph" w:styleId="Sinespaciado">
    <w:name w:val="No Spacing"/>
    <w:basedOn w:val="Normal"/>
    <w:uiPriority w:val="1"/>
    <w:qFormat/>
    <w:rsid w:val="0040274E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40274E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40274E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0274E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40274E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40274E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40274E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40274E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40274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40274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40274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40274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40274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40274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40274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40274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40274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semiHidden/>
    <w:unhideWhenUsed/>
    <w:rsid w:val="0040274E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BO" w:eastAsia="es-BO"/>
    </w:rPr>
  </w:style>
  <w:style w:type="table" w:styleId="Sombreadoclaro-nfasis5">
    <w:name w:val="Light Shading Accent 5"/>
    <w:basedOn w:val="Tablanormal"/>
    <w:uiPriority w:val="60"/>
    <w:rsid w:val="0070402D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Ind w:w="0" w:type="dxa"/>
      <w:tblBorders>
        <w:top w:val="single" w:sz="8" w:space="0" w:color="918485" w:themeColor="accent5"/>
        <w:bottom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885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548C47C16A440B8FB3859A266FF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29355-6D6A-450A-81C9-F6D82ECCD937}"/>
      </w:docPartPr>
      <w:docPartBody>
        <w:p w:rsidR="008637DA" w:rsidRDefault="00100216">
          <w:pPr>
            <w:pStyle w:val="B1548C47C16A440B8FB3859A266FF4F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00216"/>
    <w:rsid w:val="00100216"/>
    <w:rsid w:val="008637DA"/>
    <w:rsid w:val="00885EBC"/>
    <w:rsid w:val="008C3650"/>
    <w:rsid w:val="008C4FE7"/>
    <w:rsid w:val="00C1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DA"/>
  </w:style>
  <w:style w:type="paragraph" w:styleId="Ttulo1">
    <w:name w:val="heading 1"/>
    <w:basedOn w:val="Normal"/>
    <w:next w:val="Normal"/>
    <w:link w:val="Ttulo1Car"/>
    <w:uiPriority w:val="9"/>
    <w:qFormat/>
    <w:rsid w:val="008637DA"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8637DA"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8637DA"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3A10546D0141D4B1387665163A6B9B">
    <w:name w:val="7B3A10546D0141D4B1387665163A6B9B"/>
    <w:rsid w:val="008637DA"/>
  </w:style>
  <w:style w:type="paragraph" w:customStyle="1" w:styleId="B1F1375EDADE4F01804B13AD1B12CF1D">
    <w:name w:val="B1F1375EDADE4F01804B13AD1B12CF1D"/>
    <w:rsid w:val="008637DA"/>
  </w:style>
  <w:style w:type="character" w:customStyle="1" w:styleId="Ttulo1Car">
    <w:name w:val="Título 1 Car"/>
    <w:basedOn w:val="Fuentedeprrafopredeter"/>
    <w:link w:val="Ttulo1"/>
    <w:uiPriority w:val="9"/>
    <w:rsid w:val="008637DA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637DA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637DA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8637DA"/>
    <w:rPr>
      <w:color w:val="808080"/>
    </w:rPr>
  </w:style>
  <w:style w:type="paragraph" w:customStyle="1" w:styleId="B1548C47C16A440B8FB3859A266FF4F2">
    <w:name w:val="B1548C47C16A440B8FB3859A266FF4F2"/>
    <w:rsid w:val="008637DA"/>
  </w:style>
  <w:style w:type="paragraph" w:customStyle="1" w:styleId="D6F1D8EE552F421BA85C1970EE5C5E46">
    <w:name w:val="D6F1D8EE552F421BA85C1970EE5C5E46"/>
    <w:rsid w:val="008637DA"/>
  </w:style>
  <w:style w:type="paragraph" w:customStyle="1" w:styleId="4E4E55797F174A52998D05D55B5F54CE">
    <w:name w:val="4E4E55797F174A52998D05D55B5F54CE"/>
    <w:rsid w:val="008637DA"/>
  </w:style>
  <w:style w:type="paragraph" w:customStyle="1" w:styleId="62ACEA347D024492A0CE9229C9FEABD6">
    <w:name w:val="62ACEA347D024492A0CE9229C9FEABD6"/>
    <w:rsid w:val="008637DA"/>
  </w:style>
  <w:style w:type="paragraph" w:customStyle="1" w:styleId="62615976D24A4A258C16277AAA58AFC8">
    <w:name w:val="62615976D24A4A258C16277AAA58AFC8"/>
    <w:rsid w:val="008637DA"/>
  </w:style>
  <w:style w:type="paragraph" w:customStyle="1" w:styleId="27169A8FBB76406794845E446E7F4E22">
    <w:name w:val="27169A8FBB76406794845E446E7F4E22"/>
    <w:rsid w:val="008637DA"/>
  </w:style>
  <w:style w:type="paragraph" w:customStyle="1" w:styleId="F9EF8A01667D4AB1A1DB86C9FE593F52">
    <w:name w:val="F9EF8A01667D4AB1A1DB86C9FE593F52"/>
    <w:rsid w:val="008637DA"/>
  </w:style>
  <w:style w:type="paragraph" w:customStyle="1" w:styleId="752AC792FD6D474380C7489A99926473">
    <w:name w:val="752AC792FD6D474380C7489A99926473"/>
    <w:rsid w:val="008637DA"/>
  </w:style>
  <w:style w:type="paragraph" w:customStyle="1" w:styleId="39868338DDBA4E019805FEBA86A0B446">
    <w:name w:val="39868338DDBA4E019805FEBA86A0B446"/>
    <w:rsid w:val="008637DA"/>
  </w:style>
  <w:style w:type="paragraph" w:customStyle="1" w:styleId="F234CF38162B4F098D138994F13A958E">
    <w:name w:val="F234CF38162B4F098D138994F13A958E"/>
    <w:rsid w:val="008637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teProperties xmlns="urn:microsoft.template.properties">
  <_Version/>
  <_LCID/>
</templat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800BA5CC-6F4B-47AD-860A-352187BE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819</TotalTime>
  <Pages>17</Pages>
  <Words>2718</Words>
  <Characters>14952</Characters>
  <Application>Microsoft Office Word</Application>
  <DocSecurity>0</DocSecurity>
  <Lines>124</Lines>
  <Paragraphs>35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Ejercicios de Access</vt:lpstr>
      <vt:lpstr/>
      <vt:lpstr>    Heading 2</vt:lpstr>
      <vt:lpstr>        Heading 3</vt:lpstr>
    </vt:vector>
  </TitlesOfParts>
  <Company>ESAE 2011</Company>
  <LinksUpToDate>false</LinksUpToDate>
  <CharactersWithSpaces>17635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Access</dc:title>
  <dc:subject>Curso de Microsoft Access</dc:subject>
  <dc:creator>Ing. Iván Loredo N.</dc:creator>
  <cp:lastModifiedBy>Iván</cp:lastModifiedBy>
  <cp:revision>96</cp:revision>
  <dcterms:created xsi:type="dcterms:W3CDTF">2011-03-16T15:15:00Z</dcterms:created>
  <dcterms:modified xsi:type="dcterms:W3CDTF">2011-08-16T22:47:00Z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